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26561" w14:textId="77777777" w:rsidR="00AD16B5" w:rsidRDefault="00AD16B5">
      <w:pPr>
        <w:jc w:val="center"/>
        <w:rPr>
          <w:b/>
          <w:smallCaps/>
          <w:sz w:val="16"/>
        </w:rPr>
      </w:pPr>
    </w:p>
    <w:p w14:paraId="55E7EF96" w14:textId="77777777" w:rsidR="00D74FDC" w:rsidRPr="00A3484A" w:rsidRDefault="00804ACC" w:rsidP="00D74FDC">
      <w:pPr>
        <w:pStyle w:val="Ttulo5"/>
        <w:spacing w:line="240" w:lineRule="auto"/>
        <w:rPr>
          <w:szCs w:val="32"/>
        </w:rPr>
      </w:pPr>
      <w:r>
        <w:rPr>
          <w:szCs w:val="32"/>
        </w:rPr>
        <w:t xml:space="preserve">Visualització Gràfica Interactiva </w:t>
      </w:r>
      <w:r w:rsidR="00853D6E">
        <w:rPr>
          <w:szCs w:val="32"/>
        </w:rPr>
        <w:t>(E</w:t>
      </w:r>
      <w:r w:rsidR="00D74FDC" w:rsidRPr="00A3484A">
        <w:rPr>
          <w:szCs w:val="32"/>
        </w:rPr>
        <w:t xml:space="preserve">E – UAB) </w:t>
      </w:r>
      <w:r>
        <w:rPr>
          <w:szCs w:val="32"/>
        </w:rPr>
        <w:t xml:space="preserve"> - Curs 2017-18</w:t>
      </w:r>
    </w:p>
    <w:p w14:paraId="3DDF33EB" w14:textId="77777777" w:rsidR="00D74FDC" w:rsidRDefault="00D74FDC" w:rsidP="00A3484A">
      <w:pPr>
        <w:pStyle w:val="Ttulo5"/>
        <w:spacing w:line="240" w:lineRule="auto"/>
        <w:rPr>
          <w:szCs w:val="32"/>
        </w:rPr>
      </w:pPr>
      <w:r w:rsidRPr="00A3484A">
        <w:rPr>
          <w:szCs w:val="32"/>
        </w:rPr>
        <w:t>Aprenentatge Basat en Projectes (ABP</w:t>
      </w:r>
      <w:r w:rsidR="00DB7FAA">
        <w:rPr>
          <w:szCs w:val="32"/>
        </w:rPr>
        <w:t>rj</w:t>
      </w:r>
      <w:r w:rsidRPr="00A3484A">
        <w:rPr>
          <w:szCs w:val="32"/>
        </w:rPr>
        <w:t>)</w:t>
      </w:r>
    </w:p>
    <w:p w14:paraId="36D7A3D3" w14:textId="77777777" w:rsidR="0034787E" w:rsidRPr="0034787E" w:rsidRDefault="00693D10" w:rsidP="0034787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GRUP </w:t>
      </w:r>
      <w:r w:rsidR="00FE1D1E">
        <w:rPr>
          <w:sz w:val="32"/>
          <w:szCs w:val="32"/>
        </w:rPr>
        <w:t>5</w:t>
      </w:r>
    </w:p>
    <w:p w14:paraId="09B4AD3F" w14:textId="77777777" w:rsidR="00D74FDC" w:rsidRPr="00A3484A" w:rsidRDefault="00C80358" w:rsidP="00A3484A">
      <w:pPr>
        <w:pStyle w:val="Ttulo5"/>
        <w:spacing w:line="240" w:lineRule="auto"/>
        <w:rPr>
          <w:sz w:val="56"/>
          <w:szCs w:val="56"/>
        </w:rPr>
      </w:pPr>
      <w:r>
        <w:rPr>
          <w:sz w:val="56"/>
          <w:szCs w:val="56"/>
        </w:rPr>
        <w:t>Control</w:t>
      </w:r>
      <w:r w:rsidR="009E21E0">
        <w:rPr>
          <w:sz w:val="56"/>
          <w:szCs w:val="56"/>
        </w:rPr>
        <w:t xml:space="preserve"> No. 1</w:t>
      </w:r>
    </w:p>
    <w:p w14:paraId="73670A52" w14:textId="77777777" w:rsidR="00D74FDC" w:rsidRPr="00D74FDC" w:rsidRDefault="005552E2" w:rsidP="009E21E0">
      <w:pPr>
        <w:pStyle w:val="Ttulo4"/>
        <w:spacing w:before="120" w:after="240" w:line="240" w:lineRule="auto"/>
      </w:pPr>
      <w:r>
        <w:t>28</w:t>
      </w:r>
      <w:r w:rsidR="00804ACC">
        <w:t xml:space="preserve"> de </w:t>
      </w:r>
      <w:r>
        <w:t>Octubre</w:t>
      </w:r>
      <w:r w:rsidR="00804ACC">
        <w:t xml:space="preserve"> de 2017</w:t>
      </w:r>
    </w:p>
    <w:p w14:paraId="5303F415" w14:textId="77777777" w:rsidR="00962DD0" w:rsidRDefault="008B0CA2" w:rsidP="00962DD0">
      <w:pPr>
        <w:spacing w:before="100" w:beforeAutospacing="1" w:after="100" w:afterAutospacing="1"/>
      </w:pPr>
      <w:r>
        <w:rPr>
          <w:b/>
          <w:smallCaps/>
          <w:noProof/>
          <w:sz w:val="1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8D1277F" wp14:editId="2AE4EAA9">
                <wp:simplePos x="0" y="0"/>
                <wp:positionH relativeFrom="column">
                  <wp:posOffset>3175</wp:posOffset>
                </wp:positionH>
                <wp:positionV relativeFrom="paragraph">
                  <wp:posOffset>12065</wp:posOffset>
                </wp:positionV>
                <wp:extent cx="6276975" cy="9525"/>
                <wp:effectExtent l="0" t="0" r="0" b="0"/>
                <wp:wrapSquare wrapText="bothSides"/>
                <wp:docPr id="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76975" cy="9525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2CB16D" id="Line 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.95pt" to="494.5pt,1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" strokeweight=".53mm">
                <w10:wrap type="square"/>
              </v:line>
            </w:pict>
          </mc:Fallback>
        </mc:AlternateContent>
      </w:r>
      <w:r w:rsidR="00D74FDC" w:rsidRPr="00D74FDC">
        <w:rPr>
          <w:b/>
        </w:rPr>
        <w:t xml:space="preserve">ASSISTENTS: </w:t>
      </w:r>
      <w:r w:rsidR="00962DD0">
        <w:t xml:space="preserve">Daniel </w:t>
      </w:r>
      <w:proofErr w:type="spellStart"/>
      <w:r w:rsidR="00962DD0">
        <w:t>Herbón</w:t>
      </w:r>
      <w:proofErr w:type="spellEnd"/>
      <w:r w:rsidR="00962DD0">
        <w:t xml:space="preserve">, Francisco Navarro, </w:t>
      </w:r>
      <w:proofErr w:type="spellStart"/>
      <w:r w:rsidR="00962DD0">
        <w:t>Jonatán</w:t>
      </w:r>
      <w:proofErr w:type="spellEnd"/>
      <w:r w:rsidR="00962DD0">
        <w:t xml:space="preserve"> </w:t>
      </w:r>
      <w:proofErr w:type="spellStart"/>
      <w:r w:rsidR="00962DD0">
        <w:t>Luzón</w:t>
      </w:r>
      <w:proofErr w:type="spellEnd"/>
      <w:r w:rsidR="00962DD0">
        <w:t xml:space="preserve">, Nil </w:t>
      </w:r>
      <w:proofErr w:type="spellStart"/>
      <w:r w:rsidR="00962DD0">
        <w:t>Domene</w:t>
      </w:r>
      <w:proofErr w:type="spellEnd"/>
      <w:r w:rsidR="00962DD0">
        <w:t>, Jordi Gonzalez i Rafael Díaz</w:t>
      </w:r>
    </w:p>
    <w:p w14:paraId="59B7B30D" w14:textId="77777777" w:rsidR="009E21E0" w:rsidRPr="00D74FDC" w:rsidRDefault="009E21E0" w:rsidP="009E21E0">
      <w:pPr>
        <w:spacing w:before="120" w:after="360"/>
        <w:rPr>
          <w:b/>
        </w:rPr>
      </w:pPr>
    </w:p>
    <w:p w14:paraId="775CE95D" w14:textId="77777777" w:rsidR="00D74FDC" w:rsidRPr="00D74FDC" w:rsidRDefault="00D74FDC" w:rsidP="009E21E0">
      <w:pPr>
        <w:spacing w:after="240"/>
        <w:rPr>
          <w:b/>
        </w:rPr>
      </w:pPr>
      <w:r w:rsidRPr="00D74FDC">
        <w:rPr>
          <w:b/>
        </w:rPr>
        <w:t xml:space="preserve">HORA D’INICI: </w:t>
      </w:r>
      <w:r w:rsidR="00924A6F">
        <w:rPr>
          <w:b/>
        </w:rPr>
        <w:t>11:00h</w:t>
      </w:r>
    </w:p>
    <w:p w14:paraId="4271875A" w14:textId="77777777" w:rsidR="00D74FDC" w:rsidRDefault="00D74FDC" w:rsidP="009E21E0">
      <w:pPr>
        <w:spacing w:after="240"/>
        <w:rPr>
          <w:b/>
        </w:rPr>
      </w:pPr>
      <w:r w:rsidRPr="00D74FDC">
        <w:rPr>
          <w:b/>
        </w:rPr>
        <w:t xml:space="preserve">LLOC: </w:t>
      </w:r>
      <w:r w:rsidR="00924A6F">
        <w:rPr>
          <w:b/>
        </w:rPr>
        <w:t>Conferència online</w:t>
      </w:r>
    </w:p>
    <w:p w14:paraId="18625732" w14:textId="77777777" w:rsidR="00AD16B5" w:rsidRPr="009E21E0" w:rsidRDefault="008B0CA2" w:rsidP="00FE1D1E">
      <w:pPr>
        <w:spacing w:before="120"/>
        <w:rPr>
          <w:b/>
          <w:sz w:val="28"/>
          <w:szCs w:val="28"/>
        </w:rPr>
      </w:pPr>
      <w:r>
        <w:rPr>
          <w:b/>
          <w:smallCaps/>
          <w:noProof/>
          <w:sz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0B1FBA" wp14:editId="64CCDD3D">
                <wp:simplePos x="0" y="0"/>
                <wp:positionH relativeFrom="column">
                  <wp:posOffset>-6350</wp:posOffset>
                </wp:positionH>
                <wp:positionV relativeFrom="paragraph">
                  <wp:posOffset>10160</wp:posOffset>
                </wp:positionV>
                <wp:extent cx="6305550" cy="9525"/>
                <wp:effectExtent l="0" t="0" r="0" b="0"/>
                <wp:wrapSquare wrapText="bothSides"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05550" cy="9525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40D1F8" id="Line 7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.8pt" to="496pt,1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" strokeweight=".53mm">
                <w10:wrap type="square"/>
              </v:line>
            </w:pict>
          </mc:Fallback>
        </mc:AlternateContent>
      </w:r>
      <w:r w:rsidR="00AD16B5" w:rsidRPr="009E21E0">
        <w:rPr>
          <w:b/>
          <w:sz w:val="28"/>
          <w:szCs w:val="28"/>
        </w:rPr>
        <w:t xml:space="preserve">1. </w:t>
      </w:r>
      <w:r w:rsidR="00C80358">
        <w:rPr>
          <w:b/>
          <w:sz w:val="28"/>
          <w:szCs w:val="28"/>
        </w:rPr>
        <w:t>Objectius</w:t>
      </w:r>
      <w:r w:rsidR="00D74FDC" w:rsidRPr="009E21E0">
        <w:rPr>
          <w:b/>
          <w:sz w:val="28"/>
          <w:szCs w:val="28"/>
        </w:rPr>
        <w:t xml:space="preserve"> del projecte</w:t>
      </w:r>
      <w:r w:rsidR="00AD16B5" w:rsidRPr="009E21E0">
        <w:rPr>
          <w:b/>
          <w:sz w:val="28"/>
          <w:szCs w:val="28"/>
        </w:rPr>
        <w:t>.</w:t>
      </w:r>
    </w:p>
    <w:p w14:paraId="0FB7E84B" w14:textId="77777777" w:rsidR="00183843" w:rsidRDefault="00183843" w:rsidP="00DF5E3F">
      <w:pPr>
        <w:pStyle w:val="Sangra2detindependiente"/>
        <w:spacing w:after="120"/>
        <w:ind w:firstLine="284"/>
        <w:rPr>
          <w:sz w:val="24"/>
          <w:szCs w:val="22"/>
        </w:rPr>
      </w:pPr>
    </w:p>
    <w:p w14:paraId="1D573188" w14:textId="77777777" w:rsidR="00AD16B5" w:rsidRPr="00FE1D1E" w:rsidRDefault="00844C62" w:rsidP="00DF5E3F">
      <w:pPr>
        <w:pStyle w:val="Sangra2detindependiente"/>
        <w:spacing w:after="120"/>
        <w:ind w:firstLine="284"/>
        <w:rPr>
          <w:sz w:val="24"/>
          <w:szCs w:val="22"/>
        </w:rPr>
      </w:pPr>
      <w:r w:rsidRPr="00FE1D1E">
        <w:rPr>
          <w:sz w:val="24"/>
          <w:szCs w:val="22"/>
        </w:rPr>
        <w:t>E</w:t>
      </w:r>
      <w:r w:rsidR="00DF5E3F" w:rsidRPr="00FE1D1E">
        <w:rPr>
          <w:sz w:val="24"/>
          <w:szCs w:val="22"/>
        </w:rPr>
        <w:t>nuncia</w:t>
      </w:r>
      <w:r w:rsidRPr="00FE1D1E">
        <w:rPr>
          <w:sz w:val="24"/>
          <w:szCs w:val="22"/>
        </w:rPr>
        <w:t>t del projecte a realitzar</w:t>
      </w:r>
      <w:r w:rsidR="00DF5E3F" w:rsidRPr="00FE1D1E">
        <w:rPr>
          <w:sz w:val="24"/>
          <w:szCs w:val="22"/>
        </w:rPr>
        <w:t>:</w:t>
      </w:r>
    </w:p>
    <w:p w14:paraId="3513EF4C" w14:textId="77777777" w:rsidR="00FE1D1E" w:rsidRDefault="00FE1D1E" w:rsidP="00DF5E3F">
      <w:pPr>
        <w:pStyle w:val="Sangra2detindependiente"/>
        <w:spacing w:after="120"/>
        <w:ind w:firstLine="284"/>
        <w:rPr>
          <w:sz w:val="22"/>
          <w:szCs w:val="22"/>
        </w:rPr>
      </w:pPr>
      <w:r>
        <w:rPr>
          <w:sz w:val="22"/>
          <w:szCs w:val="22"/>
        </w:rPr>
        <w:t>El projecte que ens hem plantejat a realitzar en l’assignatura de VGI-ABP tracta d’una simulació el més real possible al llançament d’un coet  a l’espai. Per fer això haurem de buscar físiques per realitzar la trajectòria el més real possible amb els paràmetres entrats i posar unes textures que és vegi que és un coet.</w:t>
      </w:r>
    </w:p>
    <w:p w14:paraId="58CFF59F" w14:textId="77777777" w:rsidR="00FE1D1E" w:rsidRDefault="00FE1D1E" w:rsidP="00DF5E3F">
      <w:pPr>
        <w:pStyle w:val="Sangra2detindependiente"/>
        <w:spacing w:after="120"/>
        <w:ind w:firstLine="284"/>
        <w:rPr>
          <w:sz w:val="24"/>
          <w:szCs w:val="22"/>
        </w:rPr>
      </w:pPr>
      <w:r w:rsidRPr="00FE1D1E">
        <w:rPr>
          <w:sz w:val="24"/>
          <w:szCs w:val="22"/>
        </w:rPr>
        <w:t>Funcionalitats:</w:t>
      </w:r>
    </w:p>
    <w:p w14:paraId="3D0ECBC0" w14:textId="77777777" w:rsidR="00FE1D1E" w:rsidRPr="00DA0191" w:rsidRDefault="00FE1D1E" w:rsidP="00FE1D1E">
      <w:pPr>
        <w:pStyle w:val="Sangra2detindependiente"/>
        <w:numPr>
          <w:ilvl w:val="0"/>
          <w:numId w:val="9"/>
        </w:numPr>
        <w:spacing w:after="120"/>
        <w:rPr>
          <w:sz w:val="24"/>
          <w:szCs w:val="22"/>
        </w:rPr>
      </w:pPr>
      <w:r>
        <w:rPr>
          <w:sz w:val="22"/>
          <w:szCs w:val="22"/>
        </w:rPr>
        <w:t>Poder triar diferents paràmetres del coet abans de fer el llançament</w:t>
      </w:r>
      <w:r w:rsidR="00DA0191">
        <w:rPr>
          <w:sz w:val="22"/>
          <w:szCs w:val="22"/>
        </w:rPr>
        <w:t>. El paràmetres són: quantitat de combustible, característiques del planeta (massa, volum i gravetat).</w:t>
      </w:r>
    </w:p>
    <w:p w14:paraId="7BAB494E" w14:textId="77777777" w:rsidR="00DA0191" w:rsidRPr="00FE1D1E" w:rsidRDefault="00DA0191" w:rsidP="00FE1D1E">
      <w:pPr>
        <w:pStyle w:val="Sangra2detindependiente"/>
        <w:numPr>
          <w:ilvl w:val="0"/>
          <w:numId w:val="9"/>
        </w:numPr>
        <w:spacing w:after="120"/>
        <w:rPr>
          <w:sz w:val="24"/>
          <w:szCs w:val="22"/>
        </w:rPr>
      </w:pPr>
      <w:r>
        <w:rPr>
          <w:sz w:val="22"/>
          <w:szCs w:val="22"/>
        </w:rPr>
        <w:t>Es podrà també triar diferents models de coet i cadascun tindrà unes propietats diferents (pes, combustible màxim i fricció amb l’aire).</w:t>
      </w:r>
    </w:p>
    <w:p w14:paraId="75283D41" w14:textId="77777777" w:rsidR="00FE1D1E" w:rsidRPr="00FE1D1E" w:rsidRDefault="00FE1D1E" w:rsidP="00FE1D1E">
      <w:pPr>
        <w:pStyle w:val="Sangra2detindependiente"/>
        <w:numPr>
          <w:ilvl w:val="0"/>
          <w:numId w:val="9"/>
        </w:numPr>
        <w:spacing w:after="120"/>
        <w:rPr>
          <w:sz w:val="24"/>
          <w:szCs w:val="22"/>
        </w:rPr>
      </w:pPr>
      <w:r>
        <w:rPr>
          <w:sz w:val="22"/>
          <w:szCs w:val="22"/>
        </w:rPr>
        <w:t xml:space="preserve">Tindre els gràfics amb animacions de tal manera que es vegi que el coet passa per diferents etapes d’enlairament i </w:t>
      </w:r>
      <w:r w:rsidR="00DA0191">
        <w:rPr>
          <w:sz w:val="22"/>
          <w:szCs w:val="22"/>
        </w:rPr>
        <w:t xml:space="preserve">donar sensació </w:t>
      </w:r>
      <w:r>
        <w:rPr>
          <w:sz w:val="22"/>
          <w:szCs w:val="22"/>
        </w:rPr>
        <w:t>de moviment</w:t>
      </w:r>
      <w:r w:rsidR="00DA0191">
        <w:rPr>
          <w:sz w:val="22"/>
          <w:szCs w:val="22"/>
        </w:rPr>
        <w:t>.</w:t>
      </w:r>
    </w:p>
    <w:p w14:paraId="23C2D3A3" w14:textId="77777777" w:rsidR="00FE1D1E" w:rsidRPr="00FE1D1E" w:rsidRDefault="00FE1D1E" w:rsidP="00FE1D1E">
      <w:pPr>
        <w:pStyle w:val="Sangra2detindependiente"/>
        <w:numPr>
          <w:ilvl w:val="0"/>
          <w:numId w:val="9"/>
        </w:numPr>
        <w:spacing w:after="120"/>
        <w:rPr>
          <w:sz w:val="24"/>
          <w:szCs w:val="22"/>
        </w:rPr>
      </w:pPr>
      <w:r>
        <w:rPr>
          <w:sz w:val="22"/>
          <w:szCs w:val="22"/>
        </w:rPr>
        <w:t>Fer que la trajectòria del coet vingui determinada per unes fórmules de física</w:t>
      </w:r>
      <w:r w:rsidR="00DA0191">
        <w:rPr>
          <w:sz w:val="22"/>
          <w:szCs w:val="22"/>
        </w:rPr>
        <w:t>.</w:t>
      </w:r>
    </w:p>
    <w:p w14:paraId="043DD2C9" w14:textId="77777777" w:rsidR="00FE1D1E" w:rsidRDefault="00DA0191" w:rsidP="00FE1D1E">
      <w:pPr>
        <w:pStyle w:val="Sangra2detindependiente"/>
        <w:numPr>
          <w:ilvl w:val="0"/>
          <w:numId w:val="9"/>
        </w:numPr>
        <w:spacing w:after="120"/>
        <w:rPr>
          <w:sz w:val="24"/>
          <w:szCs w:val="22"/>
        </w:rPr>
      </w:pPr>
      <w:r>
        <w:rPr>
          <w:sz w:val="24"/>
          <w:szCs w:val="22"/>
        </w:rPr>
        <w:t>Una vegada iniciat el llançament, el coet simularà foc a la part inferior dels reactors activats.</w:t>
      </w:r>
    </w:p>
    <w:p w14:paraId="52CC0FD5" w14:textId="77777777" w:rsidR="00DA0191" w:rsidRDefault="00DA0191" w:rsidP="00FE1D1E">
      <w:pPr>
        <w:pStyle w:val="Sangra2detindependiente"/>
        <w:numPr>
          <w:ilvl w:val="0"/>
          <w:numId w:val="9"/>
        </w:numPr>
        <w:spacing w:after="120"/>
        <w:rPr>
          <w:sz w:val="24"/>
          <w:szCs w:val="22"/>
        </w:rPr>
      </w:pPr>
      <w:r>
        <w:rPr>
          <w:sz w:val="24"/>
          <w:szCs w:val="22"/>
        </w:rPr>
        <w:t>Quan s’enlaira suficientment i s’hagi acabat el combustible, s’aniran desprenent parts del coet.</w:t>
      </w:r>
    </w:p>
    <w:p w14:paraId="79883BA9" w14:textId="77777777" w:rsidR="00DA0191" w:rsidRDefault="00DA0191" w:rsidP="00FE1D1E">
      <w:pPr>
        <w:pStyle w:val="Sangra2detindependiente"/>
        <w:numPr>
          <w:ilvl w:val="0"/>
          <w:numId w:val="9"/>
        </w:numPr>
        <w:spacing w:after="120"/>
        <w:rPr>
          <w:sz w:val="24"/>
          <w:szCs w:val="22"/>
        </w:rPr>
      </w:pPr>
      <w:r>
        <w:rPr>
          <w:sz w:val="24"/>
          <w:szCs w:val="22"/>
        </w:rPr>
        <w:t xml:space="preserve">Tant el planeta com el coet tindran textures realistes. </w:t>
      </w:r>
    </w:p>
    <w:p w14:paraId="7A65C810" w14:textId="77777777" w:rsidR="00DA0191" w:rsidRDefault="00DA0191" w:rsidP="00FE1D1E">
      <w:pPr>
        <w:pStyle w:val="Sangra2detindependiente"/>
        <w:numPr>
          <w:ilvl w:val="0"/>
          <w:numId w:val="9"/>
        </w:numPr>
        <w:spacing w:after="120"/>
        <w:rPr>
          <w:sz w:val="24"/>
          <w:szCs w:val="22"/>
        </w:rPr>
      </w:pPr>
      <w:r>
        <w:rPr>
          <w:sz w:val="24"/>
          <w:szCs w:val="22"/>
        </w:rPr>
        <w:t>Hi hauran diferents càmeres per a poder seguir la trajectòria del  coet. Les càmeres necessàries han d’estar a la plataforma de llançament i un altre seguint el coet. L’usuari podrà col·locar una càmera allà on vulgui i canviar entre totes elles per observar el coet.</w:t>
      </w:r>
    </w:p>
    <w:p w14:paraId="2DB90FD1" w14:textId="77777777" w:rsidR="00DA0191" w:rsidRDefault="00DA0191" w:rsidP="00FE1D1E">
      <w:pPr>
        <w:pStyle w:val="Sangra2detindependiente"/>
        <w:numPr>
          <w:ilvl w:val="0"/>
          <w:numId w:val="9"/>
        </w:numPr>
        <w:spacing w:after="120"/>
        <w:rPr>
          <w:sz w:val="24"/>
          <w:szCs w:val="22"/>
        </w:rPr>
      </w:pPr>
      <w:r>
        <w:rPr>
          <w:sz w:val="24"/>
          <w:szCs w:val="22"/>
        </w:rPr>
        <w:t>El coet surt des d’una plataforma de la qual es desenganxarà abans de fer el llançament.</w:t>
      </w:r>
    </w:p>
    <w:p w14:paraId="2FA07E19" w14:textId="77777777" w:rsidR="00DF3BE6" w:rsidRPr="00FE1D1E" w:rsidRDefault="00DF3BE6" w:rsidP="00FE1D1E">
      <w:pPr>
        <w:pStyle w:val="Sangra2detindependiente"/>
        <w:numPr>
          <w:ilvl w:val="0"/>
          <w:numId w:val="9"/>
        </w:numPr>
        <w:spacing w:after="120"/>
        <w:rPr>
          <w:sz w:val="24"/>
          <w:szCs w:val="22"/>
        </w:rPr>
      </w:pPr>
      <w:r>
        <w:rPr>
          <w:sz w:val="24"/>
          <w:szCs w:val="22"/>
        </w:rPr>
        <w:t xml:space="preserve">Es podrà escollir entre que el coet es quedi en orbita o que aterri a la terra o un altre planeta. </w:t>
      </w:r>
    </w:p>
    <w:p w14:paraId="3B124F43" w14:textId="77777777" w:rsidR="00DF5E3F" w:rsidRPr="009E21E0" w:rsidRDefault="00DA0191" w:rsidP="009E21E0">
      <w:pPr>
        <w:pStyle w:val="Textoindependiente2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844C62">
        <w:rPr>
          <w:sz w:val="28"/>
          <w:szCs w:val="28"/>
        </w:rPr>
        <w:lastRenderedPageBreak/>
        <w:t>2</w:t>
      </w:r>
      <w:r w:rsidR="00831D4C" w:rsidRPr="009E21E0">
        <w:rPr>
          <w:sz w:val="28"/>
          <w:szCs w:val="28"/>
        </w:rPr>
        <w:t xml:space="preserve">. </w:t>
      </w:r>
      <w:r w:rsidR="00C80358">
        <w:rPr>
          <w:sz w:val="28"/>
          <w:szCs w:val="28"/>
        </w:rPr>
        <w:t>Tasques del projecte</w:t>
      </w:r>
      <w:r w:rsidR="00DF5E3F" w:rsidRPr="009E21E0">
        <w:rPr>
          <w:sz w:val="28"/>
          <w:szCs w:val="28"/>
        </w:rPr>
        <w:t>.</w:t>
      </w:r>
    </w:p>
    <w:p w14:paraId="4877906F" w14:textId="77777777" w:rsidR="00183843" w:rsidRDefault="00183843" w:rsidP="004649B5">
      <w:pPr>
        <w:pStyle w:val="Sangra2detindependiente"/>
        <w:spacing w:after="120"/>
        <w:ind w:firstLine="284"/>
        <w:rPr>
          <w:rFonts w:ascii="Arial" w:hAnsi="Arial" w:cs="Arial"/>
          <w:color w:val="FF0000"/>
          <w:sz w:val="22"/>
          <w:szCs w:val="22"/>
        </w:rPr>
      </w:pPr>
    </w:p>
    <w:p w14:paraId="2DECDD06" w14:textId="77777777" w:rsidR="00134C6C" w:rsidRDefault="00134C6C" w:rsidP="004649B5">
      <w:pPr>
        <w:pStyle w:val="Sangra2detindependiente"/>
        <w:spacing w:after="120"/>
        <w:ind w:firstLine="284"/>
        <w:rPr>
          <w:sz w:val="22"/>
          <w:szCs w:val="22"/>
        </w:rPr>
      </w:pPr>
      <w:r>
        <w:rPr>
          <w:sz w:val="22"/>
          <w:szCs w:val="22"/>
        </w:rPr>
        <w:t xml:space="preserve">Per al projecte utilitzem la metodologia SCRUM i hem dividit el temps en 5 </w:t>
      </w:r>
      <w:proofErr w:type="spellStart"/>
      <w:r>
        <w:rPr>
          <w:sz w:val="22"/>
          <w:szCs w:val="22"/>
        </w:rPr>
        <w:t>sprints</w:t>
      </w:r>
      <w:proofErr w:type="spellEnd"/>
      <w:r>
        <w:rPr>
          <w:sz w:val="22"/>
          <w:szCs w:val="22"/>
        </w:rPr>
        <w:t xml:space="preserve"> de dues setmanes de duració cadascun. Els </w:t>
      </w:r>
      <w:proofErr w:type="spellStart"/>
      <w:r>
        <w:rPr>
          <w:sz w:val="22"/>
          <w:szCs w:val="22"/>
        </w:rPr>
        <w:t>sprints</w:t>
      </w:r>
      <w:proofErr w:type="spellEnd"/>
      <w:r>
        <w:rPr>
          <w:sz w:val="22"/>
          <w:szCs w:val="22"/>
        </w:rPr>
        <w:t xml:space="preserve"> i les tasques principals son les següents:</w:t>
      </w:r>
    </w:p>
    <w:p w14:paraId="72E7FBD4" w14:textId="77777777" w:rsidR="00C0215F" w:rsidRDefault="00C0215F" w:rsidP="00436A7D">
      <w:pPr>
        <w:pStyle w:val="Sangra2detindependiente"/>
        <w:tabs>
          <w:tab w:val="left" w:pos="426"/>
        </w:tabs>
        <w:spacing w:after="120"/>
        <w:ind w:firstLine="0"/>
        <w:rPr>
          <w:b/>
          <w:sz w:val="22"/>
          <w:szCs w:val="22"/>
        </w:rPr>
      </w:pPr>
    </w:p>
    <w:p w14:paraId="48B4ED40" w14:textId="77777777" w:rsidR="00134C6C" w:rsidRPr="00183843" w:rsidRDefault="00134C6C" w:rsidP="00436A7D">
      <w:pPr>
        <w:pStyle w:val="Sangra2detindependiente"/>
        <w:tabs>
          <w:tab w:val="left" w:pos="426"/>
        </w:tabs>
        <w:spacing w:after="120"/>
        <w:ind w:firstLine="0"/>
        <w:rPr>
          <w:b/>
          <w:sz w:val="24"/>
        </w:rPr>
      </w:pPr>
      <w:proofErr w:type="spellStart"/>
      <w:r w:rsidRPr="00183843">
        <w:rPr>
          <w:b/>
          <w:sz w:val="24"/>
        </w:rPr>
        <w:t>Sprint</w:t>
      </w:r>
      <w:proofErr w:type="spellEnd"/>
      <w:r w:rsidRPr="00183843">
        <w:rPr>
          <w:b/>
          <w:sz w:val="24"/>
        </w:rPr>
        <w:t xml:space="preserve"> 1</w:t>
      </w:r>
    </w:p>
    <w:p w14:paraId="5FFE8631" w14:textId="77777777" w:rsidR="00134C6C" w:rsidRDefault="00134C6C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</w:rPr>
      </w:pPr>
      <w:r>
        <w:rPr>
          <w:sz w:val="22"/>
          <w:szCs w:val="22"/>
        </w:rPr>
        <w:t>Documentar-se i entendre les físiques del coet i entendre la interfície gràfica.</w:t>
      </w:r>
    </w:p>
    <w:p w14:paraId="426EECC1" w14:textId="77777777" w:rsidR="00134C6C" w:rsidRDefault="00134C6C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Obtenció d’informació </w:t>
      </w:r>
      <w:proofErr w:type="spellStart"/>
      <w:r>
        <w:rPr>
          <w:sz w:val="22"/>
          <w:szCs w:val="22"/>
        </w:rPr>
        <w:t>d’OpenGL</w:t>
      </w:r>
      <w:proofErr w:type="spellEnd"/>
      <w:r>
        <w:rPr>
          <w:sz w:val="22"/>
          <w:szCs w:val="22"/>
        </w:rPr>
        <w:t>.</w:t>
      </w:r>
    </w:p>
    <w:p w14:paraId="347D719E" w14:textId="77777777" w:rsidR="00134C6C" w:rsidRDefault="00134C6C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</w:rPr>
      </w:pPr>
      <w:r>
        <w:rPr>
          <w:sz w:val="22"/>
          <w:szCs w:val="22"/>
        </w:rPr>
        <w:t>Aconseguir que algun objecte es mogui.</w:t>
      </w:r>
    </w:p>
    <w:p w14:paraId="4B7C9B81" w14:textId="77777777" w:rsidR="007F2EFA" w:rsidRDefault="007F2EFA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</w:rPr>
      </w:pPr>
      <w:r>
        <w:rPr>
          <w:sz w:val="22"/>
          <w:szCs w:val="22"/>
        </w:rPr>
        <w:t>Aprendre a utilitzar un Excel per fer els càlculs de les físiques del coet a partir de codi.</w:t>
      </w:r>
    </w:p>
    <w:p w14:paraId="06668D4B" w14:textId="77777777" w:rsidR="00C0215F" w:rsidRDefault="00C0215F" w:rsidP="00436A7D">
      <w:pPr>
        <w:pStyle w:val="Sangra2detindependiente"/>
        <w:tabs>
          <w:tab w:val="left" w:pos="426"/>
        </w:tabs>
        <w:spacing w:after="120"/>
        <w:ind w:firstLine="0"/>
        <w:rPr>
          <w:b/>
          <w:sz w:val="22"/>
          <w:szCs w:val="22"/>
        </w:rPr>
      </w:pPr>
    </w:p>
    <w:p w14:paraId="2747192A" w14:textId="77777777" w:rsidR="007F2EFA" w:rsidRPr="00183843" w:rsidRDefault="007F2EFA" w:rsidP="00436A7D">
      <w:pPr>
        <w:pStyle w:val="Sangra2detindependiente"/>
        <w:tabs>
          <w:tab w:val="left" w:pos="426"/>
        </w:tabs>
        <w:spacing w:after="120"/>
        <w:ind w:firstLine="0"/>
        <w:rPr>
          <w:b/>
          <w:sz w:val="24"/>
        </w:rPr>
      </w:pPr>
      <w:proofErr w:type="spellStart"/>
      <w:r w:rsidRPr="00183843">
        <w:rPr>
          <w:b/>
          <w:sz w:val="24"/>
        </w:rPr>
        <w:t>Sprint</w:t>
      </w:r>
      <w:proofErr w:type="spellEnd"/>
      <w:r w:rsidRPr="00183843">
        <w:rPr>
          <w:b/>
          <w:sz w:val="24"/>
        </w:rPr>
        <w:t xml:space="preserve"> 2</w:t>
      </w:r>
    </w:p>
    <w:p w14:paraId="6D9D2C75" w14:textId="77777777" w:rsidR="00A963C2" w:rsidRDefault="00A963C2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</w:rPr>
      </w:pPr>
      <w:r>
        <w:rPr>
          <w:sz w:val="22"/>
          <w:szCs w:val="22"/>
        </w:rPr>
        <w:t>Importació d’</w:t>
      </w:r>
      <w:r w:rsidR="003D037A">
        <w:rPr>
          <w:sz w:val="22"/>
          <w:szCs w:val="22"/>
        </w:rPr>
        <w:t>objectes externs</w:t>
      </w:r>
      <w:r w:rsidR="000C7C53">
        <w:rPr>
          <w:sz w:val="22"/>
          <w:szCs w:val="22"/>
        </w:rPr>
        <w:t xml:space="preserve"> </w:t>
      </w:r>
      <w:proofErr w:type="spellStart"/>
      <w:r w:rsidR="000C7C53">
        <w:rPr>
          <w:sz w:val="22"/>
          <w:szCs w:val="22"/>
        </w:rPr>
        <w:t>d’</w:t>
      </w:r>
      <w:r>
        <w:rPr>
          <w:sz w:val="22"/>
          <w:szCs w:val="22"/>
        </w:rPr>
        <w:t>OpenGL</w:t>
      </w:r>
      <w:proofErr w:type="spellEnd"/>
      <w:r>
        <w:rPr>
          <w:sz w:val="22"/>
          <w:szCs w:val="22"/>
        </w:rPr>
        <w:t xml:space="preserve"> i poder-los moure.</w:t>
      </w:r>
    </w:p>
    <w:p w14:paraId="41BF7A4B" w14:textId="77777777" w:rsidR="00A963C2" w:rsidRPr="009E60A2" w:rsidRDefault="00A963C2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</w:rPr>
      </w:pPr>
      <w:r>
        <w:rPr>
          <w:sz w:val="22"/>
          <w:szCs w:val="22"/>
        </w:rPr>
        <w:t>Que</w:t>
      </w:r>
      <w:r>
        <w:rPr>
          <w:sz w:val="22"/>
          <w:szCs w:val="22"/>
        </w:rPr>
        <w:t xml:space="preserve"> el coet pugui fer una trajectòria m</w:t>
      </w:r>
      <w:r>
        <w:rPr>
          <w:sz w:val="22"/>
          <w:szCs w:val="22"/>
        </w:rPr>
        <w:t>arcada des d’un principi sense e</w:t>
      </w:r>
      <w:r>
        <w:rPr>
          <w:sz w:val="22"/>
          <w:szCs w:val="22"/>
        </w:rPr>
        <w:t>fectes de físiques.</w:t>
      </w:r>
    </w:p>
    <w:p w14:paraId="69C35766" w14:textId="77777777" w:rsidR="00A963C2" w:rsidRDefault="00A963C2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Cerca d’informació per les animacions de foc.  </w:t>
      </w:r>
    </w:p>
    <w:p w14:paraId="05FCE130" w14:textId="77777777" w:rsidR="00A963C2" w:rsidRDefault="00A963C2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Creació d’un planeta i un coet bàsic. </w:t>
      </w:r>
    </w:p>
    <w:p w14:paraId="5157AEF3" w14:textId="77777777" w:rsidR="00031F17" w:rsidRDefault="00A963C2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</w:rPr>
      </w:pPr>
      <w:r>
        <w:rPr>
          <w:sz w:val="22"/>
          <w:szCs w:val="22"/>
        </w:rPr>
        <w:t>Inserir les físiques en un Script.</w:t>
      </w:r>
    </w:p>
    <w:p w14:paraId="2BDF892E" w14:textId="77777777" w:rsidR="00C0215F" w:rsidRPr="00031F17" w:rsidRDefault="00C0215F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 w:rsidRPr="00031F17">
        <w:rPr>
          <w:sz w:val="22"/>
          <w:szCs w:val="22"/>
        </w:rPr>
        <w:t>Cerca d’informació sobre aplicar textures a objectes.</w:t>
      </w:r>
    </w:p>
    <w:p w14:paraId="399E6894" w14:textId="77777777" w:rsidR="00C0215F" w:rsidRPr="00183843" w:rsidRDefault="00C0215F" w:rsidP="00436A7D">
      <w:pPr>
        <w:pStyle w:val="Sangra2detindependiente"/>
        <w:tabs>
          <w:tab w:val="left" w:pos="426"/>
        </w:tabs>
        <w:spacing w:after="120"/>
        <w:ind w:firstLine="0"/>
        <w:rPr>
          <w:b/>
          <w:sz w:val="24"/>
        </w:rPr>
      </w:pPr>
    </w:p>
    <w:p w14:paraId="0D1EB875" w14:textId="77777777" w:rsidR="00C0215F" w:rsidRPr="00183843" w:rsidRDefault="00C0215F" w:rsidP="00436A7D">
      <w:pPr>
        <w:pStyle w:val="Sangra2detindependiente"/>
        <w:tabs>
          <w:tab w:val="left" w:pos="426"/>
        </w:tabs>
        <w:spacing w:after="120"/>
        <w:ind w:firstLine="0"/>
        <w:rPr>
          <w:b/>
          <w:sz w:val="24"/>
        </w:rPr>
      </w:pPr>
      <w:proofErr w:type="spellStart"/>
      <w:r w:rsidRPr="00183843">
        <w:rPr>
          <w:b/>
          <w:sz w:val="24"/>
        </w:rPr>
        <w:t>Sprint</w:t>
      </w:r>
      <w:proofErr w:type="spellEnd"/>
      <w:r w:rsidRPr="00183843">
        <w:rPr>
          <w:b/>
          <w:sz w:val="24"/>
        </w:rPr>
        <w:t xml:space="preserve"> 3</w:t>
      </w:r>
    </w:p>
    <w:p w14:paraId="6E9706F1" w14:textId="77777777" w:rsidR="00C0215F" w:rsidRDefault="00C0215F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</w:rPr>
      </w:pPr>
      <w:r>
        <w:rPr>
          <w:sz w:val="22"/>
          <w:szCs w:val="22"/>
        </w:rPr>
        <w:t>Aplicació de les textures als objectes.</w:t>
      </w:r>
    </w:p>
    <w:p w14:paraId="32F22C5C" w14:textId="77777777" w:rsidR="00C0215F" w:rsidRDefault="00C0215F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Fer que el coet respongui a les diferents físiques </w:t>
      </w:r>
      <w:r>
        <w:rPr>
          <w:sz w:val="22"/>
          <w:szCs w:val="22"/>
        </w:rPr>
        <w:t xml:space="preserve">bàsiques </w:t>
      </w:r>
      <w:r>
        <w:rPr>
          <w:sz w:val="22"/>
          <w:szCs w:val="22"/>
        </w:rPr>
        <w:t>que ha de tindre per fer l’enlairament.</w:t>
      </w:r>
    </w:p>
    <w:p w14:paraId="0F9C92FA" w14:textId="77777777" w:rsidR="00C0215F" w:rsidRDefault="00C0215F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</w:rPr>
      </w:pPr>
      <w:r>
        <w:rPr>
          <w:sz w:val="22"/>
          <w:szCs w:val="22"/>
        </w:rPr>
        <w:t>Inserir les primeres càmeres per a seguir el coet.</w:t>
      </w:r>
    </w:p>
    <w:p w14:paraId="04BF343A" w14:textId="77777777" w:rsidR="00C0215F" w:rsidRDefault="00C0215F" w:rsidP="00436A7D">
      <w:pPr>
        <w:pStyle w:val="Sangra2detindependiente"/>
        <w:tabs>
          <w:tab w:val="left" w:pos="426"/>
        </w:tabs>
        <w:spacing w:after="120"/>
        <w:ind w:firstLine="0"/>
        <w:rPr>
          <w:b/>
          <w:sz w:val="22"/>
          <w:szCs w:val="22"/>
        </w:rPr>
      </w:pPr>
    </w:p>
    <w:p w14:paraId="36433969" w14:textId="77777777" w:rsidR="00C0215F" w:rsidRPr="00183843" w:rsidRDefault="00C0215F" w:rsidP="00436A7D">
      <w:pPr>
        <w:pStyle w:val="Sangra2detindependiente"/>
        <w:tabs>
          <w:tab w:val="left" w:pos="426"/>
        </w:tabs>
        <w:spacing w:after="120"/>
        <w:ind w:firstLine="0"/>
        <w:rPr>
          <w:b/>
          <w:sz w:val="24"/>
        </w:rPr>
      </w:pPr>
      <w:proofErr w:type="spellStart"/>
      <w:r w:rsidRPr="00183843">
        <w:rPr>
          <w:b/>
          <w:sz w:val="24"/>
        </w:rPr>
        <w:t>Sprint</w:t>
      </w:r>
      <w:proofErr w:type="spellEnd"/>
      <w:r w:rsidRPr="00183843">
        <w:rPr>
          <w:b/>
          <w:sz w:val="24"/>
        </w:rPr>
        <w:t xml:space="preserve"> 4</w:t>
      </w:r>
    </w:p>
    <w:p w14:paraId="4BFE4EA8" w14:textId="77777777" w:rsidR="00A963C2" w:rsidRDefault="00C0215F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</w:rPr>
      </w:pPr>
      <w:r>
        <w:rPr>
          <w:sz w:val="22"/>
          <w:szCs w:val="22"/>
        </w:rPr>
        <w:t>Aconseguir tindre gràficament lo més aproximat a la realitat el que és la llançadora i el coet.</w:t>
      </w:r>
    </w:p>
    <w:p w14:paraId="761C50E1" w14:textId="77777777" w:rsidR="00C0215F" w:rsidRDefault="00C0215F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</w:rPr>
      </w:pPr>
      <w:r>
        <w:rPr>
          <w:sz w:val="22"/>
          <w:szCs w:val="22"/>
        </w:rPr>
        <w:t>Fer que el coet respongui de manera diferent depenent dels paràmetres que se li entrin.</w:t>
      </w:r>
    </w:p>
    <w:p w14:paraId="3757BD60" w14:textId="77777777" w:rsidR="00C0215F" w:rsidRDefault="00C0215F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</w:rPr>
      </w:pPr>
      <w:r>
        <w:rPr>
          <w:sz w:val="22"/>
          <w:szCs w:val="22"/>
        </w:rPr>
        <w:t>Aconseguir que el coet, amb uns paràmetres determinats aconsegueixi entrar en orbita a la terra.</w:t>
      </w:r>
    </w:p>
    <w:p w14:paraId="3C08EC9C" w14:textId="77777777" w:rsidR="00C0215F" w:rsidRDefault="00C0215F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</w:rPr>
      </w:pPr>
      <w:r>
        <w:rPr>
          <w:sz w:val="22"/>
          <w:szCs w:val="22"/>
        </w:rPr>
        <w:t>Aconseguir que el coet respongui a físiques realistes.</w:t>
      </w:r>
    </w:p>
    <w:p w14:paraId="3D69E341" w14:textId="77777777" w:rsidR="00C0215F" w:rsidRPr="00C0215F" w:rsidRDefault="00C0215F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  <w:lang w:val="ca-ES"/>
        </w:rPr>
      </w:pPr>
      <w:r>
        <w:rPr>
          <w:sz w:val="22"/>
          <w:szCs w:val="22"/>
        </w:rPr>
        <w:t>Inici dels tests.</w:t>
      </w:r>
    </w:p>
    <w:p w14:paraId="22401280" w14:textId="77777777" w:rsidR="00C0215F" w:rsidRDefault="00C0215F" w:rsidP="00436A7D">
      <w:pPr>
        <w:pStyle w:val="Sangra2detindependiente"/>
        <w:tabs>
          <w:tab w:val="left" w:pos="426"/>
        </w:tabs>
        <w:spacing w:after="120"/>
        <w:ind w:firstLine="0"/>
        <w:rPr>
          <w:b/>
          <w:sz w:val="22"/>
          <w:szCs w:val="22"/>
        </w:rPr>
      </w:pPr>
    </w:p>
    <w:p w14:paraId="0F1282D5" w14:textId="77777777" w:rsidR="00C0215F" w:rsidRPr="00183843" w:rsidRDefault="00C0215F" w:rsidP="00436A7D">
      <w:pPr>
        <w:pStyle w:val="Sangra2detindependiente"/>
        <w:tabs>
          <w:tab w:val="left" w:pos="426"/>
        </w:tabs>
        <w:spacing w:after="120"/>
        <w:ind w:firstLine="0"/>
        <w:rPr>
          <w:b/>
          <w:sz w:val="24"/>
        </w:rPr>
      </w:pPr>
      <w:proofErr w:type="spellStart"/>
      <w:r w:rsidRPr="00183843">
        <w:rPr>
          <w:b/>
          <w:sz w:val="24"/>
        </w:rPr>
        <w:t>Sprint</w:t>
      </w:r>
      <w:proofErr w:type="spellEnd"/>
      <w:r w:rsidRPr="00183843">
        <w:rPr>
          <w:b/>
          <w:sz w:val="24"/>
        </w:rPr>
        <w:t xml:space="preserve"> 5</w:t>
      </w:r>
    </w:p>
    <w:p w14:paraId="5431E00C" w14:textId="77777777" w:rsidR="00C0215F" w:rsidRDefault="00C0215F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</w:rPr>
      </w:pPr>
      <w:r>
        <w:rPr>
          <w:sz w:val="22"/>
          <w:szCs w:val="22"/>
        </w:rPr>
        <w:t>Fer els últims retocs a la simulació.</w:t>
      </w:r>
    </w:p>
    <w:p w14:paraId="186D0ED1" w14:textId="77777777" w:rsidR="00C0215F" w:rsidRDefault="00C0215F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</w:rPr>
      </w:pPr>
      <w:r>
        <w:rPr>
          <w:sz w:val="22"/>
          <w:szCs w:val="22"/>
        </w:rPr>
        <w:t>Acabar els tests de prova.</w:t>
      </w:r>
    </w:p>
    <w:p w14:paraId="2ADE3554" w14:textId="77777777" w:rsidR="00C0215F" w:rsidRDefault="00C0215F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</w:rPr>
      </w:pPr>
      <w:r>
        <w:rPr>
          <w:sz w:val="22"/>
          <w:szCs w:val="22"/>
        </w:rPr>
        <w:t>Realitzar la presentació.</w:t>
      </w:r>
    </w:p>
    <w:p w14:paraId="29B0A358" w14:textId="77777777" w:rsidR="00C0215F" w:rsidRDefault="00C0215F" w:rsidP="00436A7D">
      <w:pPr>
        <w:pStyle w:val="Sangra2detindependiente"/>
        <w:numPr>
          <w:ilvl w:val="0"/>
          <w:numId w:val="10"/>
        </w:numPr>
        <w:tabs>
          <w:tab w:val="left" w:pos="426"/>
        </w:tabs>
        <w:spacing w:after="120"/>
        <w:ind w:left="0" w:firstLine="0"/>
        <w:rPr>
          <w:sz w:val="22"/>
          <w:szCs w:val="22"/>
        </w:rPr>
      </w:pPr>
      <w:r>
        <w:rPr>
          <w:sz w:val="22"/>
          <w:szCs w:val="22"/>
        </w:rPr>
        <w:t>Fer una demostració gravada en vídeo.</w:t>
      </w:r>
    </w:p>
    <w:p w14:paraId="787739E9" w14:textId="77777777" w:rsidR="00C0215F" w:rsidRDefault="00C0215F" w:rsidP="00436A7D">
      <w:pPr>
        <w:pStyle w:val="Sangra2detindependiente"/>
        <w:tabs>
          <w:tab w:val="left" w:pos="426"/>
        </w:tabs>
        <w:spacing w:after="120"/>
        <w:ind w:firstLine="0"/>
        <w:rPr>
          <w:sz w:val="22"/>
          <w:szCs w:val="22"/>
        </w:rPr>
      </w:pPr>
    </w:p>
    <w:p w14:paraId="10F5A2C6" w14:textId="77777777" w:rsidR="004649B5" w:rsidRDefault="004649B5" w:rsidP="00436A7D">
      <w:pPr>
        <w:pStyle w:val="Sangra2detindependiente"/>
        <w:tabs>
          <w:tab w:val="left" w:pos="426"/>
        </w:tabs>
        <w:spacing w:after="120"/>
        <w:ind w:firstLine="0"/>
        <w:rPr>
          <w:sz w:val="22"/>
          <w:szCs w:val="22"/>
        </w:rPr>
      </w:pPr>
    </w:p>
    <w:p w14:paraId="3A72349C" w14:textId="77777777" w:rsidR="001A365F" w:rsidRDefault="001A365F" w:rsidP="00436A7D">
      <w:pPr>
        <w:pStyle w:val="Sangra2detindependiente"/>
        <w:tabs>
          <w:tab w:val="left" w:pos="426"/>
        </w:tabs>
        <w:spacing w:after="120"/>
        <w:ind w:firstLine="0"/>
        <w:rPr>
          <w:sz w:val="22"/>
          <w:szCs w:val="22"/>
        </w:rPr>
      </w:pPr>
    </w:p>
    <w:p w14:paraId="4A5924BB" w14:textId="77777777" w:rsidR="00EF15EF" w:rsidRPr="009E60A2" w:rsidRDefault="00EF15EF" w:rsidP="001A365F">
      <w:pPr>
        <w:pStyle w:val="Sangra2detindependiente"/>
        <w:spacing w:after="120"/>
        <w:ind w:firstLine="0"/>
        <w:rPr>
          <w:sz w:val="22"/>
          <w:szCs w:val="22"/>
        </w:rPr>
      </w:pPr>
    </w:p>
    <w:tbl>
      <w:tblPr>
        <w:tblW w:w="99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5"/>
        <w:gridCol w:w="2178"/>
        <w:gridCol w:w="2141"/>
        <w:gridCol w:w="2069"/>
        <w:gridCol w:w="1895"/>
      </w:tblGrid>
      <w:tr w:rsidR="006C6796" w:rsidRPr="0061463F" w14:paraId="7D1ABFDB" w14:textId="77777777" w:rsidTr="006C6796">
        <w:trPr>
          <w:trHeight w:val="1024"/>
        </w:trPr>
        <w:tc>
          <w:tcPr>
            <w:tcW w:w="1625" w:type="dxa"/>
          </w:tcPr>
          <w:p w14:paraId="58E2EE87" w14:textId="77777777" w:rsidR="00031F17" w:rsidRPr="0061463F" w:rsidRDefault="00031F1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b/>
              </w:rPr>
            </w:pPr>
            <w:r w:rsidRPr="0061463F">
              <w:rPr>
                <w:rFonts w:ascii="Arial" w:hAnsi="Arial" w:cs="Arial"/>
                <w:b/>
              </w:rPr>
              <w:lastRenderedPageBreak/>
              <w:t>NÚMERO TASCA</w:t>
            </w:r>
          </w:p>
        </w:tc>
        <w:tc>
          <w:tcPr>
            <w:tcW w:w="2178" w:type="dxa"/>
          </w:tcPr>
          <w:p w14:paraId="14E58DA8" w14:textId="77777777" w:rsidR="00031F17" w:rsidRPr="0061463F" w:rsidRDefault="00031F1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b/>
              </w:rPr>
            </w:pPr>
            <w:r w:rsidRPr="0061463F">
              <w:rPr>
                <w:rFonts w:ascii="Arial" w:hAnsi="Arial" w:cs="Arial"/>
                <w:b/>
              </w:rPr>
              <w:t>RESPONSABLE</w:t>
            </w:r>
          </w:p>
        </w:tc>
        <w:tc>
          <w:tcPr>
            <w:tcW w:w="2141" w:type="dxa"/>
          </w:tcPr>
          <w:p w14:paraId="45782CFD" w14:textId="77777777" w:rsidR="00031F17" w:rsidRPr="0061463F" w:rsidRDefault="00031F1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b/>
              </w:rPr>
            </w:pPr>
            <w:r w:rsidRPr="0061463F">
              <w:rPr>
                <w:rFonts w:ascii="Arial" w:hAnsi="Arial" w:cs="Arial"/>
                <w:b/>
              </w:rPr>
              <w:t>PARTICIPANTS I SUPERVISOR (S)</w:t>
            </w:r>
          </w:p>
        </w:tc>
        <w:tc>
          <w:tcPr>
            <w:tcW w:w="2069" w:type="dxa"/>
          </w:tcPr>
          <w:p w14:paraId="2E62C046" w14:textId="77777777" w:rsidR="00031F17" w:rsidRPr="0061463F" w:rsidRDefault="00031F1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b/>
              </w:rPr>
            </w:pPr>
            <w:r w:rsidRPr="0061463F">
              <w:rPr>
                <w:rFonts w:ascii="Arial" w:hAnsi="Arial" w:cs="Arial"/>
                <w:b/>
              </w:rPr>
              <w:t>DATA FINALITZACIÓ</w:t>
            </w:r>
          </w:p>
        </w:tc>
        <w:tc>
          <w:tcPr>
            <w:tcW w:w="1895" w:type="dxa"/>
          </w:tcPr>
          <w:p w14:paraId="1D771985" w14:textId="77777777" w:rsidR="00031F17" w:rsidRPr="0061463F" w:rsidRDefault="00031F1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b/>
              </w:rPr>
            </w:pPr>
            <w:r w:rsidRPr="0061463F">
              <w:rPr>
                <w:rFonts w:ascii="Arial" w:hAnsi="Arial" w:cs="Arial"/>
                <w:b/>
              </w:rPr>
              <w:t>ESTIMACIÓ EN HORES</w:t>
            </w:r>
          </w:p>
        </w:tc>
      </w:tr>
      <w:tr w:rsidR="006C6796" w:rsidRPr="0061463F" w14:paraId="06DA7C22" w14:textId="77777777" w:rsidTr="006C6796">
        <w:trPr>
          <w:trHeight w:val="776"/>
        </w:trPr>
        <w:tc>
          <w:tcPr>
            <w:tcW w:w="1625" w:type="dxa"/>
          </w:tcPr>
          <w:p w14:paraId="063F2BC6" w14:textId="77777777" w:rsidR="00031F17" w:rsidRPr="0061463F" w:rsidRDefault="00031F1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463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178" w:type="dxa"/>
          </w:tcPr>
          <w:p w14:paraId="407EFE1B" w14:textId="77777777" w:rsidR="00031F17" w:rsidRPr="0061463F" w:rsidRDefault="006C6796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Rafael</w:t>
            </w:r>
          </w:p>
        </w:tc>
        <w:tc>
          <w:tcPr>
            <w:tcW w:w="2141" w:type="dxa"/>
          </w:tcPr>
          <w:p w14:paraId="62E72DF8" w14:textId="77777777" w:rsidR="00031F17" w:rsidRPr="0061463F" w:rsidRDefault="00F6047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Tots</w:t>
            </w:r>
          </w:p>
        </w:tc>
        <w:tc>
          <w:tcPr>
            <w:tcW w:w="2069" w:type="dxa"/>
          </w:tcPr>
          <w:p w14:paraId="59DB6CF7" w14:textId="77777777" w:rsidR="00031F17" w:rsidRPr="0061463F" w:rsidRDefault="00031F17" w:rsidP="00255EE8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463F">
              <w:rPr>
                <w:rFonts w:ascii="Arial" w:hAnsi="Arial" w:cs="Arial"/>
                <w:sz w:val="22"/>
                <w:szCs w:val="22"/>
              </w:rPr>
              <w:t xml:space="preserve">21 </w:t>
            </w:r>
            <w:r w:rsidR="00255EE8">
              <w:rPr>
                <w:rFonts w:ascii="Arial" w:hAnsi="Arial" w:cs="Arial"/>
                <w:sz w:val="22"/>
                <w:szCs w:val="22"/>
              </w:rPr>
              <w:t>Octubre</w:t>
            </w:r>
            <w:r w:rsidRPr="0061463F">
              <w:rPr>
                <w:rFonts w:ascii="Arial" w:hAnsi="Arial" w:cs="Arial"/>
                <w:sz w:val="22"/>
                <w:szCs w:val="22"/>
              </w:rPr>
              <w:t xml:space="preserve"> 20</w:t>
            </w:r>
            <w:r w:rsidR="00255EE8">
              <w:rPr>
                <w:rFonts w:ascii="Arial" w:hAnsi="Arial" w:cs="Arial"/>
                <w:sz w:val="22"/>
                <w:szCs w:val="22"/>
              </w:rPr>
              <w:t>17</w:t>
            </w:r>
          </w:p>
        </w:tc>
        <w:tc>
          <w:tcPr>
            <w:tcW w:w="1895" w:type="dxa"/>
          </w:tcPr>
          <w:p w14:paraId="51F032D2" w14:textId="77777777" w:rsidR="00031F17" w:rsidRPr="0061463F" w:rsidRDefault="00031F17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463F">
              <w:rPr>
                <w:rFonts w:ascii="Arial" w:hAnsi="Arial" w:cs="Arial"/>
                <w:sz w:val="22"/>
                <w:szCs w:val="22"/>
              </w:rPr>
              <w:t>15</w:t>
            </w:r>
          </w:p>
        </w:tc>
      </w:tr>
      <w:tr w:rsidR="00255EE8" w:rsidRPr="0061463F" w14:paraId="2528F778" w14:textId="77777777" w:rsidTr="006C6796">
        <w:trPr>
          <w:trHeight w:val="511"/>
        </w:trPr>
        <w:tc>
          <w:tcPr>
            <w:tcW w:w="1625" w:type="dxa"/>
          </w:tcPr>
          <w:p w14:paraId="06D8CFAA" w14:textId="77777777" w:rsidR="00255EE8" w:rsidRPr="0061463F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463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178" w:type="dxa"/>
          </w:tcPr>
          <w:p w14:paraId="46A35FC9" w14:textId="77777777" w:rsidR="00255EE8" w:rsidRPr="0061463F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Rafael</w:t>
            </w:r>
          </w:p>
        </w:tc>
        <w:tc>
          <w:tcPr>
            <w:tcW w:w="2141" w:type="dxa"/>
          </w:tcPr>
          <w:p w14:paraId="049E7040" w14:textId="77777777" w:rsidR="00255EE8" w:rsidRPr="0061463F" w:rsidRDefault="00F6047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Tots</w:t>
            </w:r>
          </w:p>
        </w:tc>
        <w:tc>
          <w:tcPr>
            <w:tcW w:w="2069" w:type="dxa"/>
          </w:tcPr>
          <w:p w14:paraId="4D44ECA4" w14:textId="77777777" w:rsidR="00255EE8" w:rsidRPr="0061463F" w:rsidRDefault="00255EE8" w:rsidP="00D70D0A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463F">
              <w:rPr>
                <w:rFonts w:ascii="Arial" w:hAnsi="Arial" w:cs="Arial"/>
                <w:sz w:val="22"/>
                <w:szCs w:val="22"/>
              </w:rPr>
              <w:t xml:space="preserve">21 </w:t>
            </w:r>
            <w:r>
              <w:rPr>
                <w:rFonts w:ascii="Arial" w:hAnsi="Arial" w:cs="Arial"/>
                <w:sz w:val="22"/>
                <w:szCs w:val="22"/>
              </w:rPr>
              <w:t>Octubre</w:t>
            </w:r>
            <w:r w:rsidRPr="0061463F">
              <w:rPr>
                <w:rFonts w:ascii="Arial" w:hAnsi="Arial" w:cs="Arial"/>
                <w:sz w:val="22"/>
                <w:szCs w:val="22"/>
              </w:rPr>
              <w:t xml:space="preserve"> 20</w:t>
            </w:r>
            <w:r>
              <w:rPr>
                <w:rFonts w:ascii="Arial" w:hAnsi="Arial" w:cs="Arial"/>
                <w:sz w:val="22"/>
                <w:szCs w:val="22"/>
              </w:rPr>
              <w:t>17</w:t>
            </w:r>
          </w:p>
        </w:tc>
        <w:tc>
          <w:tcPr>
            <w:tcW w:w="1895" w:type="dxa"/>
          </w:tcPr>
          <w:p w14:paraId="68371B8E" w14:textId="77777777" w:rsidR="00255EE8" w:rsidRPr="0061463F" w:rsidRDefault="007B7EB9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</w:t>
            </w:r>
          </w:p>
        </w:tc>
      </w:tr>
      <w:tr w:rsidR="00255EE8" w:rsidRPr="0061463F" w14:paraId="066AA16A" w14:textId="77777777" w:rsidTr="006C6796">
        <w:trPr>
          <w:trHeight w:val="511"/>
        </w:trPr>
        <w:tc>
          <w:tcPr>
            <w:tcW w:w="1625" w:type="dxa"/>
          </w:tcPr>
          <w:p w14:paraId="2FAA8B1D" w14:textId="77777777" w:rsidR="00255EE8" w:rsidRPr="0061463F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463F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178" w:type="dxa"/>
          </w:tcPr>
          <w:p w14:paraId="3CA7AD2E" w14:textId="77777777" w:rsidR="00255EE8" w:rsidRPr="0061463F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Rafael</w:t>
            </w:r>
          </w:p>
        </w:tc>
        <w:tc>
          <w:tcPr>
            <w:tcW w:w="2141" w:type="dxa"/>
          </w:tcPr>
          <w:p w14:paraId="07AB88CB" w14:textId="77777777" w:rsidR="00255EE8" w:rsidRPr="0061463F" w:rsidRDefault="007B7EB9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Jordi (S), Rafael,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Jonatán</w:t>
            </w:r>
            <w:proofErr w:type="spellEnd"/>
          </w:p>
        </w:tc>
        <w:tc>
          <w:tcPr>
            <w:tcW w:w="2069" w:type="dxa"/>
          </w:tcPr>
          <w:p w14:paraId="5AAB875F" w14:textId="77777777" w:rsidR="00255EE8" w:rsidRPr="0061463F" w:rsidRDefault="00255EE8" w:rsidP="00D70D0A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463F">
              <w:rPr>
                <w:rFonts w:ascii="Arial" w:hAnsi="Arial" w:cs="Arial"/>
                <w:sz w:val="22"/>
                <w:szCs w:val="22"/>
              </w:rPr>
              <w:t xml:space="preserve">21 </w:t>
            </w:r>
            <w:r>
              <w:rPr>
                <w:rFonts w:ascii="Arial" w:hAnsi="Arial" w:cs="Arial"/>
                <w:sz w:val="22"/>
                <w:szCs w:val="22"/>
              </w:rPr>
              <w:t>Octubre</w:t>
            </w:r>
            <w:r w:rsidRPr="0061463F">
              <w:rPr>
                <w:rFonts w:ascii="Arial" w:hAnsi="Arial" w:cs="Arial"/>
                <w:sz w:val="22"/>
                <w:szCs w:val="22"/>
              </w:rPr>
              <w:t xml:space="preserve"> 20</w:t>
            </w:r>
            <w:r>
              <w:rPr>
                <w:rFonts w:ascii="Arial" w:hAnsi="Arial" w:cs="Arial"/>
                <w:sz w:val="22"/>
                <w:szCs w:val="22"/>
              </w:rPr>
              <w:t>17</w:t>
            </w:r>
          </w:p>
        </w:tc>
        <w:tc>
          <w:tcPr>
            <w:tcW w:w="1895" w:type="dxa"/>
          </w:tcPr>
          <w:p w14:paraId="01752720" w14:textId="77777777" w:rsidR="00255EE8" w:rsidRPr="0061463F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55EE8" w:rsidRPr="0061463F" w14:paraId="1A9CA19D" w14:textId="77777777" w:rsidTr="006C6796">
        <w:trPr>
          <w:trHeight w:val="511"/>
        </w:trPr>
        <w:tc>
          <w:tcPr>
            <w:tcW w:w="1625" w:type="dxa"/>
          </w:tcPr>
          <w:p w14:paraId="43BF081F" w14:textId="77777777" w:rsidR="00255EE8" w:rsidRPr="0061463F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463F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178" w:type="dxa"/>
          </w:tcPr>
          <w:p w14:paraId="12A75D79" w14:textId="77777777" w:rsidR="00255EE8" w:rsidRPr="0061463F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Rafael</w:t>
            </w:r>
          </w:p>
        </w:tc>
        <w:tc>
          <w:tcPr>
            <w:tcW w:w="2141" w:type="dxa"/>
          </w:tcPr>
          <w:p w14:paraId="39B994C5" w14:textId="77777777" w:rsidR="00255EE8" w:rsidRPr="0061463F" w:rsidRDefault="00F6047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Nil</w:t>
            </w:r>
            <w:r w:rsidR="007B7EB9">
              <w:rPr>
                <w:rFonts w:ascii="Arial" w:hAnsi="Arial" w:cs="Arial"/>
                <w:sz w:val="22"/>
                <w:szCs w:val="22"/>
              </w:rPr>
              <w:t xml:space="preserve"> (S)</w:t>
            </w:r>
            <w:r>
              <w:rPr>
                <w:rFonts w:ascii="Arial" w:hAnsi="Arial" w:cs="Arial"/>
                <w:sz w:val="22"/>
                <w:szCs w:val="22"/>
              </w:rPr>
              <w:t>, Dani</w:t>
            </w:r>
            <w:r w:rsidR="007B7EB9">
              <w:rPr>
                <w:rFonts w:ascii="Arial" w:hAnsi="Arial" w:cs="Arial"/>
                <w:sz w:val="22"/>
                <w:szCs w:val="22"/>
              </w:rPr>
              <w:t>, Francisco</w:t>
            </w:r>
          </w:p>
        </w:tc>
        <w:tc>
          <w:tcPr>
            <w:tcW w:w="2069" w:type="dxa"/>
          </w:tcPr>
          <w:p w14:paraId="1F8D0AAE" w14:textId="77777777" w:rsidR="00255EE8" w:rsidRPr="0061463F" w:rsidRDefault="00255EE8" w:rsidP="00D70D0A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463F">
              <w:rPr>
                <w:rFonts w:ascii="Arial" w:hAnsi="Arial" w:cs="Arial"/>
                <w:sz w:val="22"/>
                <w:szCs w:val="22"/>
              </w:rPr>
              <w:t xml:space="preserve">21 </w:t>
            </w:r>
            <w:r>
              <w:rPr>
                <w:rFonts w:ascii="Arial" w:hAnsi="Arial" w:cs="Arial"/>
                <w:sz w:val="22"/>
                <w:szCs w:val="22"/>
              </w:rPr>
              <w:t>Octubre</w:t>
            </w:r>
            <w:r w:rsidRPr="0061463F">
              <w:rPr>
                <w:rFonts w:ascii="Arial" w:hAnsi="Arial" w:cs="Arial"/>
                <w:sz w:val="22"/>
                <w:szCs w:val="22"/>
              </w:rPr>
              <w:t xml:space="preserve"> 20</w:t>
            </w:r>
            <w:r>
              <w:rPr>
                <w:rFonts w:ascii="Arial" w:hAnsi="Arial" w:cs="Arial"/>
                <w:sz w:val="22"/>
                <w:szCs w:val="22"/>
              </w:rPr>
              <w:t>17</w:t>
            </w:r>
          </w:p>
        </w:tc>
        <w:tc>
          <w:tcPr>
            <w:tcW w:w="1895" w:type="dxa"/>
          </w:tcPr>
          <w:p w14:paraId="00DF8923" w14:textId="77777777" w:rsidR="00255EE8" w:rsidRPr="0061463F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55EE8" w:rsidRPr="0061463F" w14:paraId="563FEED6" w14:textId="77777777" w:rsidTr="006C6796">
        <w:trPr>
          <w:trHeight w:val="511"/>
        </w:trPr>
        <w:tc>
          <w:tcPr>
            <w:tcW w:w="1625" w:type="dxa"/>
          </w:tcPr>
          <w:p w14:paraId="05F0C9B9" w14:textId="77777777" w:rsidR="00255EE8" w:rsidRPr="0061463F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178" w:type="dxa"/>
          </w:tcPr>
          <w:p w14:paraId="01777A57" w14:textId="77777777" w:rsidR="00255EE8" w:rsidRPr="0061463F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Rafael</w:t>
            </w:r>
          </w:p>
        </w:tc>
        <w:tc>
          <w:tcPr>
            <w:tcW w:w="2141" w:type="dxa"/>
          </w:tcPr>
          <w:p w14:paraId="5F9D194F" w14:textId="77777777" w:rsidR="00255EE8" w:rsidRPr="0061463F" w:rsidRDefault="007B7EB9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Rafael (S),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Jonatán</w:t>
            </w:r>
            <w:proofErr w:type="spellEnd"/>
          </w:p>
        </w:tc>
        <w:tc>
          <w:tcPr>
            <w:tcW w:w="2069" w:type="dxa"/>
          </w:tcPr>
          <w:p w14:paraId="28E0C8A7" w14:textId="77777777" w:rsidR="00255EE8" w:rsidRPr="0061463F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Novembre 2017</w:t>
            </w:r>
          </w:p>
        </w:tc>
        <w:tc>
          <w:tcPr>
            <w:tcW w:w="1895" w:type="dxa"/>
          </w:tcPr>
          <w:p w14:paraId="527E66F0" w14:textId="77777777" w:rsidR="00255EE8" w:rsidRPr="0061463F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55EE8" w:rsidRPr="0061463F" w14:paraId="6202E085" w14:textId="77777777" w:rsidTr="006C6796">
        <w:trPr>
          <w:trHeight w:val="559"/>
        </w:trPr>
        <w:tc>
          <w:tcPr>
            <w:tcW w:w="1625" w:type="dxa"/>
          </w:tcPr>
          <w:p w14:paraId="6DBA65ED" w14:textId="77777777" w:rsidR="00255EE8" w:rsidRPr="0061463F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178" w:type="dxa"/>
          </w:tcPr>
          <w:p w14:paraId="22E51B4D" w14:textId="77777777" w:rsidR="00255EE8" w:rsidRPr="0061463F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Rafael</w:t>
            </w:r>
          </w:p>
        </w:tc>
        <w:tc>
          <w:tcPr>
            <w:tcW w:w="2141" w:type="dxa"/>
          </w:tcPr>
          <w:p w14:paraId="4A552985" w14:textId="77777777" w:rsidR="00255EE8" w:rsidRPr="0061463F" w:rsidRDefault="007B7EB9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Francisco (S), Dani</w:t>
            </w:r>
          </w:p>
        </w:tc>
        <w:tc>
          <w:tcPr>
            <w:tcW w:w="2069" w:type="dxa"/>
          </w:tcPr>
          <w:p w14:paraId="4026B745" w14:textId="77777777" w:rsidR="00255EE8" w:rsidRPr="0061463F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Novembre 2017</w:t>
            </w:r>
          </w:p>
        </w:tc>
        <w:tc>
          <w:tcPr>
            <w:tcW w:w="1895" w:type="dxa"/>
          </w:tcPr>
          <w:p w14:paraId="2851B7BF" w14:textId="77777777" w:rsidR="00255EE8" w:rsidRPr="0061463F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55EE8" w:rsidRPr="0061463F" w14:paraId="4C5C9949" w14:textId="77777777" w:rsidTr="006C6796">
        <w:trPr>
          <w:trHeight w:val="511"/>
        </w:trPr>
        <w:tc>
          <w:tcPr>
            <w:tcW w:w="1625" w:type="dxa"/>
          </w:tcPr>
          <w:p w14:paraId="236C28C2" w14:textId="77777777" w:rsidR="00255EE8" w:rsidRPr="0061463F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2178" w:type="dxa"/>
          </w:tcPr>
          <w:p w14:paraId="0764572C" w14:textId="77777777" w:rsidR="00255EE8" w:rsidRPr="0061463F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Rafael</w:t>
            </w:r>
          </w:p>
        </w:tc>
        <w:tc>
          <w:tcPr>
            <w:tcW w:w="2141" w:type="dxa"/>
          </w:tcPr>
          <w:p w14:paraId="2F70EB68" w14:textId="77777777" w:rsidR="00255EE8" w:rsidRPr="0061463F" w:rsidRDefault="007B7EB9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Tots</w:t>
            </w:r>
          </w:p>
        </w:tc>
        <w:tc>
          <w:tcPr>
            <w:tcW w:w="2069" w:type="dxa"/>
          </w:tcPr>
          <w:p w14:paraId="1A03C602" w14:textId="77777777" w:rsidR="00255EE8" w:rsidRPr="0061463F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Novembre 2017</w:t>
            </w:r>
          </w:p>
        </w:tc>
        <w:tc>
          <w:tcPr>
            <w:tcW w:w="1895" w:type="dxa"/>
          </w:tcPr>
          <w:p w14:paraId="1DCFEA4F" w14:textId="77777777" w:rsidR="00255EE8" w:rsidRPr="0061463F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55EE8" w:rsidRPr="0061463F" w14:paraId="13980D90" w14:textId="77777777" w:rsidTr="006C6796">
        <w:trPr>
          <w:trHeight w:val="511"/>
        </w:trPr>
        <w:tc>
          <w:tcPr>
            <w:tcW w:w="1625" w:type="dxa"/>
          </w:tcPr>
          <w:p w14:paraId="17717564" w14:textId="77777777" w:rsidR="00255EE8" w:rsidRPr="0061463F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178" w:type="dxa"/>
          </w:tcPr>
          <w:p w14:paraId="76B13812" w14:textId="77777777" w:rsidR="00255EE8" w:rsidRPr="0061463F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Rafael</w:t>
            </w:r>
          </w:p>
        </w:tc>
        <w:tc>
          <w:tcPr>
            <w:tcW w:w="2141" w:type="dxa"/>
          </w:tcPr>
          <w:p w14:paraId="07C0F3F8" w14:textId="77777777" w:rsidR="00255EE8" w:rsidRPr="0061463F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9" w:type="dxa"/>
          </w:tcPr>
          <w:p w14:paraId="105C1417" w14:textId="77777777" w:rsidR="00255EE8" w:rsidRPr="0061463F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Novembre 2017</w:t>
            </w:r>
          </w:p>
        </w:tc>
        <w:tc>
          <w:tcPr>
            <w:tcW w:w="1895" w:type="dxa"/>
          </w:tcPr>
          <w:p w14:paraId="377B632A" w14:textId="77777777" w:rsidR="00255EE8" w:rsidRPr="0061463F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55EE8" w:rsidRPr="0061463F" w14:paraId="6BC578B8" w14:textId="77777777" w:rsidTr="006C6796">
        <w:trPr>
          <w:trHeight w:val="511"/>
        </w:trPr>
        <w:tc>
          <w:tcPr>
            <w:tcW w:w="1625" w:type="dxa"/>
          </w:tcPr>
          <w:p w14:paraId="4B4D15D8" w14:textId="77777777" w:rsidR="00255EE8" w:rsidRPr="0061463F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2178" w:type="dxa"/>
          </w:tcPr>
          <w:p w14:paraId="674BD2B6" w14:textId="77777777" w:rsidR="00255EE8" w:rsidRPr="0061463F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Rafael</w:t>
            </w:r>
          </w:p>
        </w:tc>
        <w:tc>
          <w:tcPr>
            <w:tcW w:w="2141" w:type="dxa"/>
          </w:tcPr>
          <w:p w14:paraId="62DF88C0" w14:textId="77777777" w:rsidR="00255EE8" w:rsidRPr="0061463F" w:rsidRDefault="007B7EB9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Nil (S), Dani</w:t>
            </w:r>
          </w:p>
        </w:tc>
        <w:tc>
          <w:tcPr>
            <w:tcW w:w="2069" w:type="dxa"/>
          </w:tcPr>
          <w:p w14:paraId="348E1886" w14:textId="77777777" w:rsidR="00255EE8" w:rsidRPr="0061463F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Novembre 2017</w:t>
            </w:r>
          </w:p>
        </w:tc>
        <w:tc>
          <w:tcPr>
            <w:tcW w:w="1895" w:type="dxa"/>
          </w:tcPr>
          <w:p w14:paraId="4A4FA04D" w14:textId="77777777" w:rsidR="00255EE8" w:rsidRPr="0061463F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55EE8" w:rsidRPr="0061463F" w14:paraId="2A15535F" w14:textId="77777777" w:rsidTr="006C6796">
        <w:trPr>
          <w:trHeight w:val="511"/>
        </w:trPr>
        <w:tc>
          <w:tcPr>
            <w:tcW w:w="1625" w:type="dxa"/>
          </w:tcPr>
          <w:p w14:paraId="11B52761" w14:textId="77777777" w:rsidR="00255EE8" w:rsidRPr="0061463F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2178" w:type="dxa"/>
          </w:tcPr>
          <w:p w14:paraId="6DB46384" w14:textId="77777777" w:rsidR="00255EE8" w:rsidRPr="0061463F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Rafael</w:t>
            </w:r>
          </w:p>
        </w:tc>
        <w:tc>
          <w:tcPr>
            <w:tcW w:w="2141" w:type="dxa"/>
          </w:tcPr>
          <w:p w14:paraId="3C5AB065" w14:textId="77777777" w:rsidR="00255EE8" w:rsidRPr="0061463F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9" w:type="dxa"/>
          </w:tcPr>
          <w:p w14:paraId="7E2DECD4" w14:textId="77777777" w:rsidR="00255EE8" w:rsidRPr="0061463F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Novembre 2017</w:t>
            </w:r>
          </w:p>
        </w:tc>
        <w:tc>
          <w:tcPr>
            <w:tcW w:w="1895" w:type="dxa"/>
          </w:tcPr>
          <w:p w14:paraId="42E36E90" w14:textId="77777777" w:rsidR="00255EE8" w:rsidRPr="0061463F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55EE8" w:rsidRPr="0061463F" w14:paraId="13645D75" w14:textId="77777777" w:rsidTr="006C6796">
        <w:trPr>
          <w:trHeight w:val="511"/>
        </w:trPr>
        <w:tc>
          <w:tcPr>
            <w:tcW w:w="1625" w:type="dxa"/>
          </w:tcPr>
          <w:p w14:paraId="0F2C1AD0" w14:textId="77777777" w:rsidR="00255EE8" w:rsidRPr="0061463F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2178" w:type="dxa"/>
          </w:tcPr>
          <w:p w14:paraId="2A0D52FD" w14:textId="77777777" w:rsidR="00255EE8" w:rsidRPr="0061463F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Rafael</w:t>
            </w:r>
          </w:p>
        </w:tc>
        <w:tc>
          <w:tcPr>
            <w:tcW w:w="2141" w:type="dxa"/>
          </w:tcPr>
          <w:p w14:paraId="5C357AF1" w14:textId="77777777" w:rsidR="00255EE8" w:rsidRPr="0061463F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9" w:type="dxa"/>
          </w:tcPr>
          <w:p w14:paraId="0ABA50E3" w14:textId="77777777" w:rsidR="00255EE8" w:rsidRPr="0061463F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Novembre 2017</w:t>
            </w:r>
          </w:p>
        </w:tc>
        <w:tc>
          <w:tcPr>
            <w:tcW w:w="1895" w:type="dxa"/>
          </w:tcPr>
          <w:p w14:paraId="28BDC612" w14:textId="77777777" w:rsidR="00255EE8" w:rsidRPr="0061463F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55EE8" w:rsidRPr="0061463F" w14:paraId="7F2D1018" w14:textId="77777777" w:rsidTr="006C6796">
        <w:trPr>
          <w:trHeight w:val="511"/>
        </w:trPr>
        <w:tc>
          <w:tcPr>
            <w:tcW w:w="1625" w:type="dxa"/>
          </w:tcPr>
          <w:p w14:paraId="0C621ED5" w14:textId="77777777" w:rsidR="00255EE8" w:rsidRPr="0061463F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2178" w:type="dxa"/>
          </w:tcPr>
          <w:p w14:paraId="2B45963D" w14:textId="77777777" w:rsidR="00255EE8" w:rsidRPr="0061463F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Rafael</w:t>
            </w:r>
          </w:p>
        </w:tc>
        <w:tc>
          <w:tcPr>
            <w:tcW w:w="2141" w:type="dxa"/>
          </w:tcPr>
          <w:p w14:paraId="27A1793B" w14:textId="77777777" w:rsidR="00255EE8" w:rsidRPr="0061463F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9" w:type="dxa"/>
          </w:tcPr>
          <w:p w14:paraId="78B48274" w14:textId="77777777" w:rsidR="00255EE8" w:rsidRPr="0061463F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Novembre 2017</w:t>
            </w:r>
          </w:p>
        </w:tc>
        <w:tc>
          <w:tcPr>
            <w:tcW w:w="1895" w:type="dxa"/>
          </w:tcPr>
          <w:p w14:paraId="3FFD9AEB" w14:textId="77777777" w:rsidR="00255EE8" w:rsidRPr="0061463F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55EE8" w:rsidRPr="0061463F" w14:paraId="0DA7BC12" w14:textId="77777777" w:rsidTr="006C6796">
        <w:trPr>
          <w:trHeight w:val="511"/>
        </w:trPr>
        <w:tc>
          <w:tcPr>
            <w:tcW w:w="1625" w:type="dxa"/>
          </w:tcPr>
          <w:p w14:paraId="7ECF6A0B" w14:textId="77777777" w:rsidR="00255EE8" w:rsidRPr="0061463F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2178" w:type="dxa"/>
          </w:tcPr>
          <w:p w14:paraId="7624159D" w14:textId="77777777" w:rsidR="00255EE8" w:rsidRPr="0061463F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Rafael</w:t>
            </w:r>
          </w:p>
        </w:tc>
        <w:tc>
          <w:tcPr>
            <w:tcW w:w="2141" w:type="dxa"/>
          </w:tcPr>
          <w:p w14:paraId="615E1E58" w14:textId="77777777" w:rsidR="00255EE8" w:rsidRPr="0061463F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9" w:type="dxa"/>
          </w:tcPr>
          <w:p w14:paraId="72BF0EFA" w14:textId="77777777" w:rsidR="00255EE8" w:rsidRPr="0061463F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Novembre 2017</w:t>
            </w:r>
          </w:p>
        </w:tc>
        <w:tc>
          <w:tcPr>
            <w:tcW w:w="1895" w:type="dxa"/>
          </w:tcPr>
          <w:p w14:paraId="26AE7413" w14:textId="77777777" w:rsidR="00255EE8" w:rsidRPr="0061463F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55EE8" w:rsidRPr="0061463F" w14:paraId="32D87A04" w14:textId="77777777" w:rsidTr="006C6796">
        <w:trPr>
          <w:trHeight w:val="511"/>
        </w:trPr>
        <w:tc>
          <w:tcPr>
            <w:tcW w:w="1625" w:type="dxa"/>
          </w:tcPr>
          <w:p w14:paraId="76E6B6BB" w14:textId="77777777" w:rsidR="00255EE8" w:rsidRPr="0061463F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2178" w:type="dxa"/>
          </w:tcPr>
          <w:p w14:paraId="0BFD2CFB" w14:textId="77777777" w:rsidR="00255EE8" w:rsidRPr="0061463F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Rafael</w:t>
            </w:r>
          </w:p>
        </w:tc>
        <w:tc>
          <w:tcPr>
            <w:tcW w:w="2141" w:type="dxa"/>
          </w:tcPr>
          <w:p w14:paraId="0AB35534" w14:textId="77777777" w:rsidR="00255EE8" w:rsidRPr="0061463F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9" w:type="dxa"/>
          </w:tcPr>
          <w:p w14:paraId="1CD87253" w14:textId="77777777" w:rsidR="00255EE8" w:rsidRPr="0061463F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Desembre 2017</w:t>
            </w:r>
          </w:p>
        </w:tc>
        <w:tc>
          <w:tcPr>
            <w:tcW w:w="1895" w:type="dxa"/>
          </w:tcPr>
          <w:p w14:paraId="36A6AA1A" w14:textId="77777777" w:rsidR="00255EE8" w:rsidRPr="0061463F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55EE8" w:rsidRPr="0061463F" w14:paraId="40132964" w14:textId="77777777" w:rsidTr="006C6796">
        <w:trPr>
          <w:trHeight w:val="511"/>
        </w:trPr>
        <w:tc>
          <w:tcPr>
            <w:tcW w:w="1625" w:type="dxa"/>
          </w:tcPr>
          <w:p w14:paraId="35CDCBBD" w14:textId="77777777" w:rsidR="00255EE8" w:rsidRPr="0061463F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2178" w:type="dxa"/>
          </w:tcPr>
          <w:p w14:paraId="330DD4CC" w14:textId="77777777" w:rsidR="00255EE8" w:rsidRPr="0061463F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Rafael</w:t>
            </w:r>
          </w:p>
        </w:tc>
        <w:tc>
          <w:tcPr>
            <w:tcW w:w="2141" w:type="dxa"/>
          </w:tcPr>
          <w:p w14:paraId="34A9665C" w14:textId="77777777" w:rsidR="00255EE8" w:rsidRPr="0061463F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9" w:type="dxa"/>
          </w:tcPr>
          <w:p w14:paraId="61C89F80" w14:textId="77777777" w:rsidR="00255EE8" w:rsidRPr="0061463F" w:rsidRDefault="00255EE8" w:rsidP="00D70D0A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Desembre 2017</w:t>
            </w:r>
          </w:p>
        </w:tc>
        <w:tc>
          <w:tcPr>
            <w:tcW w:w="1895" w:type="dxa"/>
          </w:tcPr>
          <w:p w14:paraId="689BE7A9" w14:textId="77777777" w:rsidR="00255EE8" w:rsidRPr="0061463F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55EE8" w:rsidRPr="0061463F" w14:paraId="721D0979" w14:textId="77777777" w:rsidTr="006C6796">
        <w:trPr>
          <w:trHeight w:val="511"/>
        </w:trPr>
        <w:tc>
          <w:tcPr>
            <w:tcW w:w="1625" w:type="dxa"/>
          </w:tcPr>
          <w:p w14:paraId="3A27C9DB" w14:textId="77777777" w:rsidR="00255EE8" w:rsidRPr="0061463F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</w:t>
            </w:r>
          </w:p>
        </w:tc>
        <w:tc>
          <w:tcPr>
            <w:tcW w:w="2178" w:type="dxa"/>
          </w:tcPr>
          <w:p w14:paraId="237798F2" w14:textId="77777777" w:rsidR="00255EE8" w:rsidRPr="0061463F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Rafael</w:t>
            </w:r>
          </w:p>
        </w:tc>
        <w:tc>
          <w:tcPr>
            <w:tcW w:w="2141" w:type="dxa"/>
          </w:tcPr>
          <w:p w14:paraId="3E335335" w14:textId="77777777" w:rsidR="00255EE8" w:rsidRPr="0061463F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9" w:type="dxa"/>
          </w:tcPr>
          <w:p w14:paraId="520BE32E" w14:textId="77777777" w:rsidR="00255EE8" w:rsidRPr="0061463F" w:rsidRDefault="00255EE8" w:rsidP="00D70D0A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Desembre 2017</w:t>
            </w:r>
          </w:p>
        </w:tc>
        <w:tc>
          <w:tcPr>
            <w:tcW w:w="1895" w:type="dxa"/>
          </w:tcPr>
          <w:p w14:paraId="2D174E21" w14:textId="77777777" w:rsidR="00255EE8" w:rsidRPr="0061463F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55EE8" w:rsidRPr="0061463F" w14:paraId="44975AFD" w14:textId="77777777" w:rsidTr="006C6796">
        <w:trPr>
          <w:trHeight w:val="511"/>
        </w:trPr>
        <w:tc>
          <w:tcPr>
            <w:tcW w:w="1625" w:type="dxa"/>
          </w:tcPr>
          <w:p w14:paraId="5F015DB8" w14:textId="77777777" w:rsidR="00255EE8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</w:t>
            </w:r>
          </w:p>
        </w:tc>
        <w:tc>
          <w:tcPr>
            <w:tcW w:w="2178" w:type="dxa"/>
          </w:tcPr>
          <w:p w14:paraId="527531F0" w14:textId="77777777" w:rsidR="00255EE8" w:rsidRPr="0061463F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Rafael</w:t>
            </w:r>
          </w:p>
        </w:tc>
        <w:tc>
          <w:tcPr>
            <w:tcW w:w="2141" w:type="dxa"/>
          </w:tcPr>
          <w:p w14:paraId="750992B6" w14:textId="77777777" w:rsidR="00255EE8" w:rsidRPr="0061463F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9" w:type="dxa"/>
          </w:tcPr>
          <w:p w14:paraId="0B4E37BF" w14:textId="77777777" w:rsidR="00255EE8" w:rsidRPr="0061463F" w:rsidRDefault="00255EE8" w:rsidP="00D70D0A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Desembre 2017</w:t>
            </w:r>
          </w:p>
        </w:tc>
        <w:tc>
          <w:tcPr>
            <w:tcW w:w="1895" w:type="dxa"/>
          </w:tcPr>
          <w:p w14:paraId="52BD55F4" w14:textId="77777777" w:rsidR="00255EE8" w:rsidRPr="0061463F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55EE8" w:rsidRPr="0061463F" w14:paraId="0C9BB73C" w14:textId="77777777" w:rsidTr="006C6796">
        <w:trPr>
          <w:trHeight w:val="511"/>
        </w:trPr>
        <w:tc>
          <w:tcPr>
            <w:tcW w:w="1625" w:type="dxa"/>
          </w:tcPr>
          <w:p w14:paraId="7D8A8495" w14:textId="77777777" w:rsidR="00255EE8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</w:t>
            </w:r>
          </w:p>
        </w:tc>
        <w:tc>
          <w:tcPr>
            <w:tcW w:w="2178" w:type="dxa"/>
          </w:tcPr>
          <w:p w14:paraId="460D3ED1" w14:textId="77777777" w:rsidR="00255EE8" w:rsidRPr="0061463F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Rafael</w:t>
            </w:r>
          </w:p>
        </w:tc>
        <w:tc>
          <w:tcPr>
            <w:tcW w:w="2141" w:type="dxa"/>
          </w:tcPr>
          <w:p w14:paraId="052FA6FB" w14:textId="77777777" w:rsidR="00255EE8" w:rsidRPr="0061463F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9" w:type="dxa"/>
          </w:tcPr>
          <w:p w14:paraId="10259080" w14:textId="77777777" w:rsidR="00255EE8" w:rsidRPr="0061463F" w:rsidRDefault="00255EE8" w:rsidP="00D70D0A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Desembre 2017</w:t>
            </w:r>
          </w:p>
        </w:tc>
        <w:tc>
          <w:tcPr>
            <w:tcW w:w="1895" w:type="dxa"/>
          </w:tcPr>
          <w:p w14:paraId="0C254383" w14:textId="77777777" w:rsidR="00255EE8" w:rsidRPr="0061463F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55EE8" w:rsidRPr="0061463F" w14:paraId="76BD7CEB" w14:textId="77777777" w:rsidTr="006C6796">
        <w:trPr>
          <w:trHeight w:val="511"/>
        </w:trPr>
        <w:tc>
          <w:tcPr>
            <w:tcW w:w="1625" w:type="dxa"/>
          </w:tcPr>
          <w:p w14:paraId="4CD12694" w14:textId="77777777" w:rsidR="00255EE8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</w:t>
            </w:r>
          </w:p>
        </w:tc>
        <w:tc>
          <w:tcPr>
            <w:tcW w:w="2178" w:type="dxa"/>
          </w:tcPr>
          <w:p w14:paraId="0EC1D4EF" w14:textId="77777777" w:rsidR="00255EE8" w:rsidRPr="0061463F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Rafael</w:t>
            </w:r>
          </w:p>
        </w:tc>
        <w:tc>
          <w:tcPr>
            <w:tcW w:w="2141" w:type="dxa"/>
          </w:tcPr>
          <w:p w14:paraId="3D128E25" w14:textId="77777777" w:rsidR="00255EE8" w:rsidRPr="0061463F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9" w:type="dxa"/>
          </w:tcPr>
          <w:p w14:paraId="0BE3F990" w14:textId="77777777" w:rsidR="00255EE8" w:rsidRPr="0061463F" w:rsidRDefault="00340091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Desembre 2017</w:t>
            </w:r>
          </w:p>
        </w:tc>
        <w:tc>
          <w:tcPr>
            <w:tcW w:w="1895" w:type="dxa"/>
          </w:tcPr>
          <w:p w14:paraId="43E9ADCD" w14:textId="77777777" w:rsidR="00255EE8" w:rsidRPr="0061463F" w:rsidRDefault="00255EE8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40091" w:rsidRPr="0061463F" w14:paraId="2EC0BEBA" w14:textId="77777777" w:rsidTr="006C6796">
        <w:trPr>
          <w:trHeight w:val="511"/>
        </w:trPr>
        <w:tc>
          <w:tcPr>
            <w:tcW w:w="1625" w:type="dxa"/>
          </w:tcPr>
          <w:p w14:paraId="5E6E2F57" w14:textId="77777777" w:rsidR="00340091" w:rsidRDefault="00340091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2178" w:type="dxa"/>
          </w:tcPr>
          <w:p w14:paraId="441B1311" w14:textId="77777777" w:rsidR="00340091" w:rsidRPr="0061463F" w:rsidRDefault="00340091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Rafael</w:t>
            </w:r>
          </w:p>
        </w:tc>
        <w:tc>
          <w:tcPr>
            <w:tcW w:w="2141" w:type="dxa"/>
          </w:tcPr>
          <w:p w14:paraId="5DB753AF" w14:textId="77777777" w:rsidR="00340091" w:rsidRPr="0061463F" w:rsidRDefault="00340091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9" w:type="dxa"/>
          </w:tcPr>
          <w:p w14:paraId="5D12389D" w14:textId="77777777" w:rsidR="00340091" w:rsidRPr="0061463F" w:rsidRDefault="00340091" w:rsidP="00D70D0A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Desembre 2017</w:t>
            </w:r>
          </w:p>
        </w:tc>
        <w:tc>
          <w:tcPr>
            <w:tcW w:w="1895" w:type="dxa"/>
          </w:tcPr>
          <w:p w14:paraId="1F12C949" w14:textId="77777777" w:rsidR="00340091" w:rsidRPr="0061463F" w:rsidRDefault="00340091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40091" w:rsidRPr="0061463F" w14:paraId="33EF65F1" w14:textId="77777777" w:rsidTr="006C6796">
        <w:trPr>
          <w:trHeight w:val="511"/>
        </w:trPr>
        <w:tc>
          <w:tcPr>
            <w:tcW w:w="1625" w:type="dxa"/>
          </w:tcPr>
          <w:p w14:paraId="3361AACE" w14:textId="77777777" w:rsidR="00340091" w:rsidRDefault="00340091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</w:t>
            </w:r>
          </w:p>
        </w:tc>
        <w:tc>
          <w:tcPr>
            <w:tcW w:w="2178" w:type="dxa"/>
          </w:tcPr>
          <w:p w14:paraId="44E27462" w14:textId="77777777" w:rsidR="00340091" w:rsidRPr="0061463F" w:rsidRDefault="00340091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Rafael</w:t>
            </w:r>
          </w:p>
        </w:tc>
        <w:tc>
          <w:tcPr>
            <w:tcW w:w="2141" w:type="dxa"/>
          </w:tcPr>
          <w:p w14:paraId="3E979B62" w14:textId="77777777" w:rsidR="00340091" w:rsidRPr="0061463F" w:rsidRDefault="00340091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9" w:type="dxa"/>
          </w:tcPr>
          <w:p w14:paraId="5930D8E4" w14:textId="77777777" w:rsidR="00340091" w:rsidRPr="0061463F" w:rsidRDefault="00340091" w:rsidP="00D70D0A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Desembre 2017</w:t>
            </w:r>
          </w:p>
        </w:tc>
        <w:tc>
          <w:tcPr>
            <w:tcW w:w="1895" w:type="dxa"/>
          </w:tcPr>
          <w:p w14:paraId="41FD77F2" w14:textId="77777777" w:rsidR="00340091" w:rsidRPr="0061463F" w:rsidRDefault="00340091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40091" w:rsidRPr="0061463F" w14:paraId="7B499AC8" w14:textId="77777777" w:rsidTr="006C6796">
        <w:trPr>
          <w:trHeight w:val="511"/>
        </w:trPr>
        <w:tc>
          <w:tcPr>
            <w:tcW w:w="1625" w:type="dxa"/>
          </w:tcPr>
          <w:p w14:paraId="02269F07" w14:textId="77777777" w:rsidR="00340091" w:rsidRDefault="00340091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</w:t>
            </w:r>
          </w:p>
        </w:tc>
        <w:tc>
          <w:tcPr>
            <w:tcW w:w="2178" w:type="dxa"/>
          </w:tcPr>
          <w:p w14:paraId="1EAF862B" w14:textId="77777777" w:rsidR="00340091" w:rsidRPr="0061463F" w:rsidRDefault="00340091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Rafael</w:t>
            </w:r>
          </w:p>
        </w:tc>
        <w:tc>
          <w:tcPr>
            <w:tcW w:w="2141" w:type="dxa"/>
          </w:tcPr>
          <w:p w14:paraId="4EBAE30F" w14:textId="77777777" w:rsidR="00340091" w:rsidRPr="0061463F" w:rsidRDefault="00340091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69" w:type="dxa"/>
          </w:tcPr>
          <w:p w14:paraId="72A59335" w14:textId="77777777" w:rsidR="00340091" w:rsidRPr="0061463F" w:rsidRDefault="00340091" w:rsidP="00D70D0A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Desembre 2017</w:t>
            </w:r>
          </w:p>
        </w:tc>
        <w:tc>
          <w:tcPr>
            <w:tcW w:w="1895" w:type="dxa"/>
          </w:tcPr>
          <w:p w14:paraId="550D5383" w14:textId="77777777" w:rsidR="00340091" w:rsidRPr="0061463F" w:rsidRDefault="00340091" w:rsidP="0061463F">
            <w:pPr>
              <w:pStyle w:val="Sangra2detindependiente"/>
              <w:spacing w:before="120" w:after="120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1C3F4D3" w14:textId="77777777" w:rsidR="00C80358" w:rsidRDefault="00C80358" w:rsidP="00DF5E3F">
      <w:pPr>
        <w:pStyle w:val="Sangra2detindependiente"/>
        <w:spacing w:after="120"/>
        <w:ind w:firstLine="284"/>
        <w:rPr>
          <w:rFonts w:ascii="Arial" w:hAnsi="Arial" w:cs="Arial"/>
          <w:color w:val="FF0000"/>
          <w:sz w:val="22"/>
          <w:szCs w:val="22"/>
        </w:rPr>
      </w:pPr>
    </w:p>
    <w:p w14:paraId="65941A64" w14:textId="77777777" w:rsidR="006C6796" w:rsidRDefault="006C6796" w:rsidP="00DF5E3F">
      <w:pPr>
        <w:pStyle w:val="Sangra2detindependiente"/>
        <w:spacing w:after="120"/>
        <w:ind w:firstLine="284"/>
        <w:rPr>
          <w:rFonts w:ascii="Arial" w:hAnsi="Arial" w:cs="Arial"/>
          <w:color w:val="FF0000"/>
          <w:sz w:val="22"/>
          <w:szCs w:val="22"/>
        </w:rPr>
      </w:pPr>
    </w:p>
    <w:p w14:paraId="7DC56310" w14:textId="77777777" w:rsidR="008B0CA2" w:rsidRDefault="008B0CA2" w:rsidP="00844C62">
      <w:pPr>
        <w:pStyle w:val="Textoindependiente2"/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22504F9E" wp14:editId="7E0B2DCC">
            <wp:simplePos x="0" y="0"/>
            <wp:positionH relativeFrom="column">
              <wp:posOffset>-1544320</wp:posOffset>
            </wp:positionH>
            <wp:positionV relativeFrom="paragraph">
              <wp:posOffset>2794000</wp:posOffset>
            </wp:positionV>
            <wp:extent cx="9383395" cy="4090670"/>
            <wp:effectExtent l="157163" t="147637" r="171767" b="171768"/>
            <wp:wrapTopAndBottom/>
            <wp:docPr id="8" name="Imagen 8" descr="../../../Desktop/Captura%20de%20pantalla%202017-10-29%20a%20las%2012.40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Desktop/Captura%20de%20pantalla%202017-10-29%20a%20las%2012.40.2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383395" cy="40906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765CDE" w14:textId="77777777" w:rsidR="008B0CA2" w:rsidRDefault="008B0CA2" w:rsidP="00844C62">
      <w:pPr>
        <w:pStyle w:val="Textoindependiente2"/>
        <w:rPr>
          <w:sz w:val="28"/>
          <w:szCs w:val="28"/>
        </w:rPr>
      </w:pPr>
    </w:p>
    <w:p w14:paraId="0FD57476" w14:textId="77777777" w:rsidR="008B0CA2" w:rsidRDefault="008B0CA2" w:rsidP="00844C62">
      <w:pPr>
        <w:pStyle w:val="Textoindependiente2"/>
        <w:rPr>
          <w:sz w:val="28"/>
          <w:szCs w:val="28"/>
        </w:rPr>
      </w:pPr>
    </w:p>
    <w:p w14:paraId="0AE1951B" w14:textId="77777777" w:rsidR="008B0CA2" w:rsidRDefault="008B0CA2" w:rsidP="00844C62">
      <w:pPr>
        <w:pStyle w:val="Textoindependiente2"/>
        <w:rPr>
          <w:sz w:val="28"/>
          <w:szCs w:val="28"/>
        </w:rPr>
      </w:pPr>
    </w:p>
    <w:p w14:paraId="0B21F62B" w14:textId="77777777" w:rsidR="008B0CA2" w:rsidRDefault="008B0CA2" w:rsidP="00844C62">
      <w:pPr>
        <w:pStyle w:val="Textoindependiente2"/>
        <w:rPr>
          <w:sz w:val="28"/>
          <w:szCs w:val="28"/>
        </w:rPr>
      </w:pPr>
    </w:p>
    <w:p w14:paraId="30ED7C6E" w14:textId="77777777" w:rsidR="008B0CA2" w:rsidRDefault="008B0CA2" w:rsidP="00844C62">
      <w:pPr>
        <w:pStyle w:val="Textoindependiente2"/>
        <w:rPr>
          <w:sz w:val="28"/>
          <w:szCs w:val="28"/>
        </w:rPr>
      </w:pPr>
    </w:p>
    <w:p w14:paraId="21CB5344" w14:textId="77777777" w:rsidR="00055EE9" w:rsidRDefault="00CC53B7" w:rsidP="00844C62">
      <w:pPr>
        <w:pStyle w:val="Textoindependiente2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46203D" w14:textId="77777777" w:rsidR="00844C62" w:rsidRPr="009E21E0" w:rsidRDefault="00844C62" w:rsidP="00844C62">
      <w:pPr>
        <w:pStyle w:val="Textoindependiente2"/>
        <w:rPr>
          <w:sz w:val="28"/>
          <w:szCs w:val="28"/>
        </w:rPr>
      </w:pPr>
      <w:r>
        <w:rPr>
          <w:sz w:val="28"/>
          <w:szCs w:val="28"/>
        </w:rPr>
        <w:lastRenderedPageBreak/>
        <w:t>3. Descripció de la feina feta en cada tasca</w:t>
      </w:r>
      <w:r w:rsidRPr="009E21E0">
        <w:rPr>
          <w:sz w:val="28"/>
          <w:szCs w:val="28"/>
        </w:rPr>
        <w:t>.</w:t>
      </w:r>
    </w:p>
    <w:p w14:paraId="6D4F710A" w14:textId="77777777" w:rsidR="00844C62" w:rsidRDefault="00844C62" w:rsidP="00844C62">
      <w:pPr>
        <w:pStyle w:val="Sangra2detindependiente"/>
        <w:spacing w:after="120"/>
        <w:ind w:firstLine="284"/>
        <w:rPr>
          <w:rFonts w:ascii="Arial" w:hAnsi="Arial" w:cs="Arial"/>
          <w:color w:val="FF0000"/>
          <w:sz w:val="22"/>
          <w:szCs w:val="22"/>
        </w:rPr>
      </w:pPr>
      <w:r w:rsidRPr="009E60A2">
        <w:rPr>
          <w:rFonts w:ascii="Arial" w:hAnsi="Arial" w:cs="Arial"/>
          <w:color w:val="FF0000"/>
          <w:sz w:val="22"/>
          <w:szCs w:val="22"/>
        </w:rPr>
        <w:t>&lt;</w:t>
      </w:r>
      <w:r>
        <w:rPr>
          <w:rFonts w:ascii="Arial" w:hAnsi="Arial" w:cs="Arial"/>
          <w:color w:val="FF0000"/>
          <w:sz w:val="22"/>
          <w:szCs w:val="22"/>
        </w:rPr>
        <w:t xml:space="preserve">Fer una breu descripció dels resultats obtinguts de la feina feta en cada tasca, de les decisions preses per a fer aquesta tasca i de la feina feta. Si cal podeu referenciar la bibliografia que posareu en el darrer punt del control. </w:t>
      </w:r>
      <w:r w:rsidR="00065743">
        <w:rPr>
          <w:rFonts w:ascii="Arial" w:hAnsi="Arial" w:cs="Arial"/>
          <w:color w:val="FF0000"/>
          <w:sz w:val="22"/>
          <w:szCs w:val="22"/>
        </w:rPr>
        <w:t>&gt;</w:t>
      </w:r>
    </w:p>
    <w:p w14:paraId="1BB08545" w14:textId="77777777" w:rsidR="00844C62" w:rsidRPr="00844C62" w:rsidRDefault="00844C62" w:rsidP="00844C62">
      <w:pPr>
        <w:pStyle w:val="Textoindependiente2"/>
        <w:rPr>
          <w:sz w:val="24"/>
        </w:rPr>
      </w:pPr>
      <w:r w:rsidRPr="00844C62">
        <w:rPr>
          <w:sz w:val="24"/>
        </w:rPr>
        <w:t>3.1.</w:t>
      </w:r>
      <w:r>
        <w:rPr>
          <w:sz w:val="24"/>
        </w:rPr>
        <w:t xml:space="preserve"> Tasca 1: Dissenyar el model de dades</w:t>
      </w:r>
      <w:r w:rsidRPr="00844C62">
        <w:rPr>
          <w:sz w:val="24"/>
        </w:rPr>
        <w:t>.</w:t>
      </w:r>
    </w:p>
    <w:p w14:paraId="5DF56CA0" w14:textId="77777777" w:rsidR="00844C62" w:rsidRPr="009E60A2" w:rsidRDefault="00844C62" w:rsidP="00844C62">
      <w:pPr>
        <w:pStyle w:val="Sangra2detindependiente"/>
        <w:spacing w:after="120"/>
        <w:ind w:firstLine="0"/>
        <w:rPr>
          <w:sz w:val="22"/>
          <w:szCs w:val="22"/>
        </w:rPr>
      </w:pPr>
      <w:r>
        <w:rPr>
          <w:sz w:val="22"/>
          <w:szCs w:val="22"/>
        </w:rPr>
        <w:t>Hem fet un estudi dels principals models de dades...</w:t>
      </w:r>
    </w:p>
    <w:p w14:paraId="2B5517AF" w14:textId="77777777" w:rsidR="00844C62" w:rsidRPr="00844C62" w:rsidRDefault="00844C62" w:rsidP="00844C62">
      <w:pPr>
        <w:pStyle w:val="Textoindependiente2"/>
        <w:rPr>
          <w:sz w:val="24"/>
        </w:rPr>
      </w:pPr>
      <w:r w:rsidRPr="00844C62">
        <w:rPr>
          <w:sz w:val="24"/>
        </w:rPr>
        <w:t>3.</w:t>
      </w:r>
      <w:r>
        <w:rPr>
          <w:sz w:val="24"/>
        </w:rPr>
        <w:t>2</w:t>
      </w:r>
      <w:r w:rsidRPr="00844C62">
        <w:rPr>
          <w:sz w:val="24"/>
        </w:rPr>
        <w:t>.</w:t>
      </w:r>
      <w:r>
        <w:rPr>
          <w:sz w:val="24"/>
        </w:rPr>
        <w:t xml:space="preserve"> Tasca 2: Buscar informació sobre...</w:t>
      </w:r>
    </w:p>
    <w:p w14:paraId="7A7A5B14" w14:textId="77777777" w:rsidR="00844C62" w:rsidRPr="009E60A2" w:rsidRDefault="00844C62" w:rsidP="00844C62">
      <w:pPr>
        <w:pStyle w:val="Sangra2detindependiente"/>
        <w:spacing w:after="120"/>
        <w:ind w:firstLine="0"/>
        <w:rPr>
          <w:sz w:val="22"/>
          <w:szCs w:val="22"/>
        </w:rPr>
      </w:pPr>
      <w:r>
        <w:rPr>
          <w:sz w:val="22"/>
          <w:szCs w:val="22"/>
        </w:rPr>
        <w:t>S’han consultat les referències...</w:t>
      </w:r>
    </w:p>
    <w:p w14:paraId="43050B8C" w14:textId="77777777" w:rsidR="009E60A2" w:rsidRPr="009E21E0" w:rsidRDefault="00844C62" w:rsidP="009E21E0">
      <w:pPr>
        <w:pStyle w:val="Textoindependiente2"/>
        <w:rPr>
          <w:sz w:val="28"/>
          <w:szCs w:val="28"/>
        </w:rPr>
      </w:pPr>
      <w:r>
        <w:rPr>
          <w:sz w:val="28"/>
          <w:szCs w:val="28"/>
        </w:rPr>
        <w:t>4</w:t>
      </w:r>
      <w:r w:rsidR="00C80358">
        <w:rPr>
          <w:sz w:val="28"/>
          <w:szCs w:val="28"/>
        </w:rPr>
        <w:t>. Validació i control de qualitat del projecte</w:t>
      </w:r>
      <w:r w:rsidR="009E60A2" w:rsidRPr="009E21E0">
        <w:rPr>
          <w:sz w:val="28"/>
          <w:szCs w:val="28"/>
        </w:rPr>
        <w:t>.</w:t>
      </w:r>
    </w:p>
    <w:p w14:paraId="3398C84F" w14:textId="77777777" w:rsidR="009E60A2" w:rsidRDefault="009E60A2" w:rsidP="009E60A2">
      <w:pPr>
        <w:pStyle w:val="Sangra2detindependiente"/>
        <w:spacing w:after="120"/>
        <w:ind w:firstLine="284"/>
        <w:rPr>
          <w:rFonts w:ascii="Arial" w:hAnsi="Arial" w:cs="Arial"/>
          <w:color w:val="FF0000"/>
          <w:sz w:val="22"/>
          <w:szCs w:val="22"/>
        </w:rPr>
      </w:pPr>
      <w:r w:rsidRPr="009E60A2">
        <w:rPr>
          <w:rFonts w:ascii="Arial" w:hAnsi="Arial" w:cs="Arial"/>
          <w:color w:val="FF0000"/>
          <w:sz w:val="22"/>
          <w:szCs w:val="22"/>
        </w:rPr>
        <w:t>&lt;</w:t>
      </w:r>
      <w:r w:rsidR="00C80358">
        <w:rPr>
          <w:rFonts w:ascii="Arial" w:hAnsi="Arial" w:cs="Arial"/>
          <w:color w:val="FF0000"/>
          <w:sz w:val="22"/>
          <w:szCs w:val="22"/>
        </w:rPr>
        <w:t>Especificar indicadors (tipus de proves realitzades) per a demostrar la qualitat de l’aplicació: casos d’ús, proves de benchmark, nombre i tipus d’usuaris que l’han utilitzat, etc.</w:t>
      </w:r>
      <w:r w:rsidR="001A365F">
        <w:rPr>
          <w:rFonts w:ascii="Arial" w:hAnsi="Arial" w:cs="Arial"/>
          <w:color w:val="FF0000"/>
          <w:sz w:val="22"/>
          <w:szCs w:val="22"/>
        </w:rPr>
        <w:t xml:space="preserve">, </w:t>
      </w:r>
      <w:r w:rsidR="00C80358">
        <w:rPr>
          <w:rFonts w:ascii="Arial" w:hAnsi="Arial" w:cs="Arial"/>
          <w:color w:val="FF0000"/>
          <w:sz w:val="22"/>
          <w:szCs w:val="22"/>
        </w:rPr>
        <w:t xml:space="preserve"> els resultats obtinguts d’aquestes proves</w:t>
      </w:r>
      <w:r w:rsidR="001A365F">
        <w:rPr>
          <w:rFonts w:ascii="Arial" w:hAnsi="Arial" w:cs="Arial"/>
          <w:color w:val="FF0000"/>
          <w:sz w:val="22"/>
          <w:szCs w:val="22"/>
        </w:rPr>
        <w:t xml:space="preserve"> i quin membre del grup les ha realitzades</w:t>
      </w:r>
      <w:r w:rsidR="00C80358">
        <w:rPr>
          <w:rFonts w:ascii="Arial" w:hAnsi="Arial" w:cs="Arial"/>
          <w:color w:val="FF0000"/>
          <w:sz w:val="22"/>
          <w:szCs w:val="22"/>
        </w:rPr>
        <w:t>. En conseqüència, donar opinió sobre qualitat de l’aplicació.</w:t>
      </w:r>
      <w:r>
        <w:rPr>
          <w:rFonts w:ascii="Arial" w:hAnsi="Arial" w:cs="Arial"/>
          <w:color w:val="FF0000"/>
          <w:sz w:val="22"/>
          <w:szCs w:val="22"/>
        </w:rPr>
        <w:t>&gt;</w:t>
      </w:r>
    </w:p>
    <w:p w14:paraId="07495F5C" w14:textId="77777777" w:rsidR="009E60A2" w:rsidRPr="009E60A2" w:rsidRDefault="00C80358" w:rsidP="00031F17">
      <w:pPr>
        <w:pStyle w:val="Sangra2detindependiente"/>
        <w:numPr>
          <w:ilvl w:val="0"/>
          <w:numId w:val="10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Prova</w:t>
      </w:r>
      <w:r w:rsidR="009E60A2" w:rsidRPr="009E60A2">
        <w:rPr>
          <w:sz w:val="22"/>
          <w:szCs w:val="22"/>
        </w:rPr>
        <w:t xml:space="preserve"> 1</w:t>
      </w:r>
      <w:r>
        <w:rPr>
          <w:sz w:val="22"/>
          <w:szCs w:val="22"/>
        </w:rPr>
        <w:t xml:space="preserve"> i resultats.</w:t>
      </w:r>
    </w:p>
    <w:p w14:paraId="24DC0C0A" w14:textId="77777777" w:rsidR="009E60A2" w:rsidRPr="009E60A2" w:rsidRDefault="00C80358" w:rsidP="00031F17">
      <w:pPr>
        <w:pStyle w:val="Sangra2detindependiente"/>
        <w:numPr>
          <w:ilvl w:val="0"/>
          <w:numId w:val="10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Prova 1 i resultats.</w:t>
      </w:r>
    </w:p>
    <w:p w14:paraId="28C69747" w14:textId="77777777" w:rsidR="009E60A2" w:rsidRPr="009E60A2" w:rsidRDefault="00C80358" w:rsidP="00031F17">
      <w:pPr>
        <w:pStyle w:val="Sangra2detindependiente"/>
        <w:numPr>
          <w:ilvl w:val="0"/>
          <w:numId w:val="10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Prova</w:t>
      </w:r>
      <w:r w:rsidR="009E60A2" w:rsidRPr="009E60A2">
        <w:rPr>
          <w:sz w:val="22"/>
          <w:szCs w:val="22"/>
        </w:rPr>
        <w:t xml:space="preserve"> 3</w:t>
      </w:r>
      <w:r>
        <w:rPr>
          <w:sz w:val="22"/>
          <w:szCs w:val="22"/>
        </w:rPr>
        <w:t xml:space="preserve"> i resultats.</w:t>
      </w:r>
    </w:p>
    <w:p w14:paraId="65A648BF" w14:textId="77777777" w:rsidR="009E60A2" w:rsidRDefault="009E60A2" w:rsidP="009E60A2">
      <w:pPr>
        <w:pStyle w:val="Sangra2detindependiente"/>
        <w:spacing w:after="120"/>
        <w:ind w:firstLine="0"/>
        <w:rPr>
          <w:rFonts w:ascii="Arial" w:hAnsi="Arial" w:cs="Arial"/>
          <w:color w:val="FF0000"/>
          <w:sz w:val="22"/>
          <w:szCs w:val="22"/>
        </w:rPr>
      </w:pPr>
    </w:p>
    <w:p w14:paraId="3741ABF1" w14:textId="77777777" w:rsidR="001A365F" w:rsidRPr="009E21E0" w:rsidRDefault="00844C62" w:rsidP="001A365F">
      <w:pPr>
        <w:pStyle w:val="Textoindependiente2"/>
        <w:rPr>
          <w:sz w:val="28"/>
          <w:szCs w:val="28"/>
        </w:rPr>
      </w:pPr>
      <w:r>
        <w:rPr>
          <w:sz w:val="28"/>
          <w:szCs w:val="28"/>
        </w:rPr>
        <w:t>5</w:t>
      </w:r>
      <w:r w:rsidR="001A365F">
        <w:rPr>
          <w:sz w:val="28"/>
          <w:szCs w:val="28"/>
        </w:rPr>
        <w:t>. Bibliografia i refer</w:t>
      </w:r>
      <w:r w:rsidR="00065743">
        <w:rPr>
          <w:sz w:val="28"/>
          <w:szCs w:val="28"/>
        </w:rPr>
        <w:t>ències</w:t>
      </w:r>
    </w:p>
    <w:p w14:paraId="6D6E0D3F" w14:textId="77777777" w:rsidR="006D716E" w:rsidRDefault="00EF15EF" w:rsidP="006D716E">
      <w:pPr>
        <w:pStyle w:val="biblio"/>
      </w:pPr>
      <w:r>
        <w:t xml:space="preserve"> </w:t>
      </w:r>
      <w:r w:rsidR="006D716E">
        <w:t>[Mar-05]</w:t>
      </w:r>
      <w:r w:rsidR="006D716E">
        <w:tab/>
        <w:t xml:space="preserve">E. Martí, </w:t>
      </w:r>
      <w:proofErr w:type="spellStart"/>
      <w:r w:rsidR="006D716E" w:rsidRPr="006D2450">
        <w:rPr>
          <w:i/>
        </w:rPr>
        <w:t>Anàlisi</w:t>
      </w:r>
      <w:proofErr w:type="spellEnd"/>
      <w:r w:rsidR="006D716E" w:rsidRPr="006D2450">
        <w:rPr>
          <w:i/>
        </w:rPr>
        <w:t xml:space="preserve"> de </w:t>
      </w:r>
      <w:proofErr w:type="spellStart"/>
      <w:r w:rsidR="006D716E" w:rsidRPr="006D2450">
        <w:rPr>
          <w:i/>
        </w:rPr>
        <w:t>documents</w:t>
      </w:r>
      <w:proofErr w:type="spellEnd"/>
      <w:r w:rsidR="006D716E" w:rsidRPr="006D2450">
        <w:rPr>
          <w:i/>
        </w:rPr>
        <w:t xml:space="preserve"> </w:t>
      </w:r>
      <w:proofErr w:type="spellStart"/>
      <w:r w:rsidR="006D716E" w:rsidRPr="006D2450">
        <w:rPr>
          <w:i/>
        </w:rPr>
        <w:t>gràfics</w:t>
      </w:r>
      <w:proofErr w:type="spellEnd"/>
      <w:r w:rsidR="006D716E">
        <w:t>, Springer Verlag, 2005.</w:t>
      </w:r>
    </w:p>
    <w:p w14:paraId="31FF1BC7" w14:textId="77777777" w:rsidR="006D716E" w:rsidRDefault="006D716E" w:rsidP="006D716E">
      <w:pPr>
        <w:pStyle w:val="biblio"/>
      </w:pPr>
      <w:r>
        <w:t>[M</w:t>
      </w:r>
      <w:r w:rsidRPr="00F879D0">
        <w:t>P</w:t>
      </w:r>
      <w:r>
        <w:t>O</w:t>
      </w:r>
      <w:r w:rsidRPr="00F879D0">
        <w:t>-05]</w:t>
      </w:r>
      <w:r w:rsidRPr="00F879D0">
        <w:tab/>
        <w:t>E. Martí, E. Pujadas,</w:t>
      </w:r>
      <w:r>
        <w:t xml:space="preserve"> I. Ortuño,</w:t>
      </w:r>
      <w:r w:rsidRPr="00F879D0">
        <w:t xml:space="preserve"> </w:t>
      </w:r>
      <w:r w:rsidRPr="006D2450">
        <w:t xml:space="preserve">Un sistema per a la </w:t>
      </w:r>
      <w:proofErr w:type="spellStart"/>
      <w:r w:rsidRPr="006D2450">
        <w:t>implementació</w:t>
      </w:r>
      <w:proofErr w:type="spellEnd"/>
      <w:r w:rsidRPr="006D2450">
        <w:t xml:space="preserve"> de </w:t>
      </w:r>
      <w:proofErr w:type="spellStart"/>
      <w:r w:rsidRPr="006D2450">
        <w:t>colisions</w:t>
      </w:r>
      <w:proofErr w:type="spellEnd"/>
      <w:r w:rsidRPr="006D2450">
        <w:t xml:space="preserve"> de forma </w:t>
      </w:r>
      <w:proofErr w:type="spellStart"/>
      <w:r w:rsidRPr="006D2450">
        <w:t>jeràrquica</w:t>
      </w:r>
      <w:proofErr w:type="spellEnd"/>
      <w:r w:rsidRPr="006D2450">
        <w:t xml:space="preserve"> sobre </w:t>
      </w:r>
      <w:proofErr w:type="spellStart"/>
      <w:r w:rsidRPr="006D2450">
        <w:t>arbres</w:t>
      </w:r>
      <w:proofErr w:type="spellEnd"/>
      <w:r w:rsidRPr="006D2450">
        <w:t xml:space="preserve"> </w:t>
      </w:r>
      <w:proofErr w:type="spellStart"/>
      <w:r w:rsidRPr="006D2450">
        <w:t>octals</w:t>
      </w:r>
      <w:proofErr w:type="spellEnd"/>
      <w:r>
        <w:t xml:space="preserve">, </w:t>
      </w:r>
      <w:r w:rsidRPr="006D2450">
        <w:rPr>
          <w:i/>
        </w:rPr>
        <w:t xml:space="preserve">IEEE </w:t>
      </w:r>
      <w:proofErr w:type="spellStart"/>
      <w:r w:rsidRPr="006D2450">
        <w:rPr>
          <w:i/>
        </w:rPr>
        <w:t>Transactions</w:t>
      </w:r>
      <w:proofErr w:type="spellEnd"/>
      <w:r w:rsidRPr="006D2450">
        <w:rPr>
          <w:i/>
        </w:rPr>
        <w:t xml:space="preserve"> </w:t>
      </w:r>
      <w:proofErr w:type="spellStart"/>
      <w:r w:rsidRPr="006D2450">
        <w:rPr>
          <w:i/>
        </w:rPr>
        <w:t>on</w:t>
      </w:r>
      <w:proofErr w:type="spellEnd"/>
      <w:r w:rsidRPr="006D2450">
        <w:rPr>
          <w:i/>
        </w:rPr>
        <w:t xml:space="preserve"> </w:t>
      </w:r>
      <w:proofErr w:type="spellStart"/>
      <w:r w:rsidRPr="006D2450">
        <w:rPr>
          <w:i/>
        </w:rPr>
        <w:t>Pattern</w:t>
      </w:r>
      <w:proofErr w:type="spellEnd"/>
      <w:r w:rsidRPr="006D2450">
        <w:rPr>
          <w:i/>
        </w:rPr>
        <w:t xml:space="preserve"> </w:t>
      </w:r>
      <w:proofErr w:type="spellStart"/>
      <w:r w:rsidRPr="006D2450">
        <w:rPr>
          <w:i/>
        </w:rPr>
        <w:t>Recognition</w:t>
      </w:r>
      <w:proofErr w:type="spellEnd"/>
      <w:r w:rsidRPr="006D2450">
        <w:rPr>
          <w:i/>
        </w:rPr>
        <w:t xml:space="preserve"> and </w:t>
      </w:r>
      <w:proofErr w:type="spellStart"/>
      <w:r w:rsidRPr="006D2450">
        <w:rPr>
          <w:i/>
        </w:rPr>
        <w:t>Image</w:t>
      </w:r>
      <w:proofErr w:type="spellEnd"/>
      <w:r w:rsidRPr="006D2450">
        <w:rPr>
          <w:i/>
        </w:rPr>
        <w:t xml:space="preserve"> </w:t>
      </w:r>
      <w:proofErr w:type="spellStart"/>
      <w:r w:rsidRPr="006D2450">
        <w:rPr>
          <w:i/>
        </w:rPr>
        <w:t>Analysis</w:t>
      </w:r>
      <w:proofErr w:type="spellEnd"/>
      <w:r>
        <w:t xml:space="preserve">, 23(5):125-135, </w:t>
      </w:r>
      <w:r w:rsidRPr="00F879D0">
        <w:t>2005.</w:t>
      </w:r>
    </w:p>
    <w:p w14:paraId="22D97EBB" w14:textId="77777777" w:rsidR="006D716E" w:rsidRDefault="006D716E" w:rsidP="006D716E">
      <w:pPr>
        <w:pStyle w:val="biblio"/>
      </w:pPr>
      <w:r w:rsidRPr="00F879D0">
        <w:t>[Ope</w:t>
      </w:r>
      <w:r>
        <w:t>nGL</w:t>
      </w:r>
      <w:r w:rsidRPr="00F879D0">
        <w:t>]</w:t>
      </w:r>
      <w:r w:rsidRPr="00F879D0">
        <w:tab/>
      </w:r>
      <w:hyperlink r:id="rId7" w:history="1">
        <w:r w:rsidRPr="00F879D0">
          <w:rPr>
            <w:rStyle w:val="Hipervnculo"/>
          </w:rPr>
          <w:t>www.opengl.org</w:t>
        </w:r>
      </w:hyperlink>
      <w:r w:rsidRPr="00F879D0">
        <w:t xml:space="preserve">, web oficiosa </w:t>
      </w:r>
      <w:proofErr w:type="spellStart"/>
      <w:r w:rsidRPr="00F879D0">
        <w:t>d’OpenGL</w:t>
      </w:r>
      <w:proofErr w:type="spellEnd"/>
      <w:r w:rsidRPr="00F879D0">
        <w:t xml:space="preserve"> </w:t>
      </w:r>
      <w:proofErr w:type="spellStart"/>
      <w:r w:rsidRPr="00F879D0">
        <w:t>amb</w:t>
      </w:r>
      <w:proofErr w:type="spellEnd"/>
      <w:r w:rsidRPr="00F879D0">
        <w:t xml:space="preserve"> </w:t>
      </w:r>
      <w:proofErr w:type="spellStart"/>
      <w:r w:rsidRPr="00F879D0">
        <w:t>informaci</w:t>
      </w:r>
      <w:r>
        <w:t>ó</w:t>
      </w:r>
      <w:proofErr w:type="spellEnd"/>
      <w:r>
        <w:t xml:space="preserve"> sobre </w:t>
      </w:r>
      <w:proofErr w:type="spellStart"/>
      <w:r>
        <w:t>extensions</w:t>
      </w:r>
      <w:proofErr w:type="spellEnd"/>
      <w:r>
        <w:t xml:space="preserve"> de la </w:t>
      </w:r>
      <w:proofErr w:type="spellStart"/>
      <w:r>
        <w:t>llibreria</w:t>
      </w:r>
      <w:proofErr w:type="spellEnd"/>
      <w:r>
        <w:t xml:space="preserve"> i </w:t>
      </w:r>
      <w:proofErr w:type="spellStart"/>
      <w:r>
        <w:t>FAQ’s</w:t>
      </w:r>
      <w:proofErr w:type="spellEnd"/>
      <w:r>
        <w:t>.</w:t>
      </w:r>
    </w:p>
    <w:p w14:paraId="0CDF92D2" w14:textId="77777777" w:rsidR="009E60A2" w:rsidRPr="006D716E" w:rsidRDefault="009E60A2" w:rsidP="009E60A2">
      <w:pPr>
        <w:rPr>
          <w:lang w:val="es-ES"/>
        </w:rPr>
      </w:pPr>
    </w:p>
    <w:p w14:paraId="78102F51" w14:textId="77777777" w:rsidR="009E60A2" w:rsidRPr="00EE3F1C" w:rsidRDefault="009E60A2" w:rsidP="00EE3F1C">
      <w:pPr>
        <w:spacing w:before="120"/>
        <w:rPr>
          <w:b/>
          <w:sz w:val="28"/>
          <w:szCs w:val="28"/>
        </w:rPr>
      </w:pPr>
      <w:r w:rsidRPr="00EE3F1C">
        <w:rPr>
          <w:b/>
          <w:sz w:val="28"/>
          <w:szCs w:val="28"/>
        </w:rPr>
        <w:t>Signatures:</w:t>
      </w:r>
    </w:p>
    <w:p w14:paraId="1FF43D00" w14:textId="77777777" w:rsidR="009E60A2" w:rsidRDefault="009E60A2" w:rsidP="009E60A2"/>
    <w:p w14:paraId="77D4E52A" w14:textId="77777777" w:rsidR="009E60A2" w:rsidRDefault="009E60A2" w:rsidP="009E60A2"/>
    <w:p w14:paraId="3D6876FE" w14:textId="77777777" w:rsidR="00A82547" w:rsidRDefault="00A82547" w:rsidP="009E60A2"/>
    <w:p w14:paraId="6BA9B621" w14:textId="77777777" w:rsidR="009E60A2" w:rsidRDefault="009E60A2" w:rsidP="009E60A2"/>
    <w:p w14:paraId="68BCF13E" w14:textId="77777777" w:rsidR="009E60A2" w:rsidRPr="009E60A2" w:rsidRDefault="009E60A2" w:rsidP="009E60A2">
      <w:pPr>
        <w:rPr>
          <w:rFonts w:ascii="Arial" w:hAnsi="Arial" w:cs="Arial"/>
          <w:color w:val="FF0000"/>
        </w:rPr>
      </w:pPr>
      <w:r w:rsidRPr="009E60A2">
        <w:rPr>
          <w:rFonts w:ascii="Arial" w:hAnsi="Arial" w:cs="Arial"/>
          <w:color w:val="FF0000"/>
        </w:rPr>
        <w:t>&lt;Nom Estudiant 1&gt;</w:t>
      </w:r>
      <w:r w:rsidRPr="009E60A2">
        <w:rPr>
          <w:rFonts w:ascii="Arial" w:hAnsi="Arial" w:cs="Arial"/>
          <w:color w:val="FF0000"/>
        </w:rPr>
        <w:tab/>
      </w:r>
      <w:r w:rsidRPr="009E60A2">
        <w:rPr>
          <w:rFonts w:ascii="Arial" w:hAnsi="Arial" w:cs="Arial"/>
          <w:color w:val="FF0000"/>
        </w:rPr>
        <w:tab/>
        <w:t>&lt;Nom Estudant 2&gt;</w:t>
      </w:r>
      <w:r w:rsidRPr="009E60A2">
        <w:rPr>
          <w:rFonts w:ascii="Arial" w:hAnsi="Arial" w:cs="Arial"/>
          <w:color w:val="FF0000"/>
        </w:rPr>
        <w:tab/>
      </w:r>
      <w:r w:rsidRPr="009E60A2">
        <w:rPr>
          <w:rFonts w:ascii="Arial" w:hAnsi="Arial" w:cs="Arial"/>
          <w:color w:val="FF0000"/>
        </w:rPr>
        <w:tab/>
        <w:t>&lt;Nom Estudiant 3&gt;</w:t>
      </w:r>
    </w:p>
    <w:p w14:paraId="337FCF09" w14:textId="77777777" w:rsidR="009E60A2" w:rsidRDefault="009E60A2" w:rsidP="009E60A2"/>
    <w:p w14:paraId="49365B3E" w14:textId="77777777" w:rsidR="009E60A2" w:rsidRDefault="009E60A2" w:rsidP="009E60A2"/>
    <w:p w14:paraId="45574499" w14:textId="77777777" w:rsidR="009E60A2" w:rsidRDefault="009E60A2" w:rsidP="009E60A2"/>
    <w:p w14:paraId="3FEF6AB6" w14:textId="77777777" w:rsidR="009E60A2" w:rsidRDefault="009E60A2" w:rsidP="009E60A2"/>
    <w:p w14:paraId="5EDDACBF" w14:textId="77777777" w:rsidR="00AD16B5" w:rsidRDefault="009E60A2" w:rsidP="009E60A2">
      <w:pPr>
        <w:rPr>
          <w:rFonts w:ascii="Arial" w:hAnsi="Arial" w:cs="Arial"/>
          <w:color w:val="FF0000"/>
        </w:rPr>
      </w:pPr>
      <w:r>
        <w:tab/>
      </w:r>
      <w:r>
        <w:tab/>
      </w:r>
      <w:r w:rsidRPr="009E60A2">
        <w:rPr>
          <w:rFonts w:ascii="Arial" w:hAnsi="Arial" w:cs="Arial"/>
          <w:color w:val="FF0000"/>
        </w:rPr>
        <w:t>&lt;Nom Estudiant 4&gt;</w:t>
      </w:r>
      <w:r>
        <w:rPr>
          <w:rFonts w:ascii="Arial" w:hAnsi="Arial" w:cs="Arial"/>
          <w:color w:val="FF0000"/>
        </w:rPr>
        <w:tab/>
      </w:r>
      <w:r>
        <w:rPr>
          <w:rFonts w:ascii="Arial" w:hAnsi="Arial" w:cs="Arial"/>
          <w:color w:val="FF0000"/>
        </w:rPr>
        <w:tab/>
      </w:r>
      <w:r>
        <w:rPr>
          <w:rFonts w:ascii="Arial" w:hAnsi="Arial" w:cs="Arial"/>
          <w:color w:val="FF0000"/>
        </w:rPr>
        <w:tab/>
        <w:t>&lt;Nom Estudiant 5&gt;</w:t>
      </w:r>
    </w:p>
    <w:p w14:paraId="7938F30D" w14:textId="77777777" w:rsidR="009E60A2" w:rsidRPr="009E60A2" w:rsidRDefault="009E60A2" w:rsidP="009E60A2">
      <w:pPr>
        <w:rPr>
          <w:rFonts w:ascii="Arial" w:hAnsi="Arial" w:cs="Arial"/>
          <w:color w:val="FF0000"/>
        </w:rPr>
      </w:pPr>
    </w:p>
    <w:sectPr w:rsidR="009E60A2" w:rsidRPr="009E60A2" w:rsidSect="00F07C0A">
      <w:pgSz w:w="11907" w:h="16840"/>
      <w:pgMar w:top="737" w:right="1021" w:bottom="1077" w:left="10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emorand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B3D75"/>
    <w:multiLevelType w:val="hybridMultilevel"/>
    <w:tmpl w:val="B58E9208"/>
    <w:lvl w:ilvl="0" w:tplc="43824C48">
      <w:start w:val="3"/>
      <w:numFmt w:val="bullet"/>
      <w:lvlText w:val="-"/>
      <w:lvlJc w:val="left"/>
      <w:pPr>
        <w:tabs>
          <w:tab w:val="num" w:pos="785"/>
        </w:tabs>
        <w:ind w:left="785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5"/>
        </w:tabs>
        <w:ind w:left="36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5"/>
        </w:tabs>
        <w:ind w:left="5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5"/>
        </w:tabs>
        <w:ind w:left="58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abstractNum w:abstractNumId="1">
    <w:nsid w:val="112F5EF3"/>
    <w:multiLevelType w:val="hybridMultilevel"/>
    <w:tmpl w:val="8F343780"/>
    <w:lvl w:ilvl="0" w:tplc="8F2C29D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305343"/>
    <w:multiLevelType w:val="hybridMultilevel"/>
    <w:tmpl w:val="93EC35F6"/>
    <w:lvl w:ilvl="0" w:tplc="EADEDBD8">
      <w:start w:val="1"/>
      <w:numFmt w:val="bullet"/>
      <w:lvlText w:val="-"/>
      <w:lvlJc w:val="left"/>
      <w:pPr>
        <w:tabs>
          <w:tab w:val="num" w:pos="1002"/>
        </w:tabs>
        <w:ind w:left="1002" w:hanging="576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3">
    <w:nsid w:val="1FE66507"/>
    <w:multiLevelType w:val="hybridMultilevel"/>
    <w:tmpl w:val="9E605F7E"/>
    <w:lvl w:ilvl="0" w:tplc="04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">
    <w:nsid w:val="25E33A00"/>
    <w:multiLevelType w:val="hybridMultilevel"/>
    <w:tmpl w:val="EE7CAC50"/>
    <w:lvl w:ilvl="0" w:tplc="10607228">
      <w:start w:val="1"/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5">
    <w:nsid w:val="3A510540"/>
    <w:multiLevelType w:val="hybridMultilevel"/>
    <w:tmpl w:val="3D86BB2A"/>
    <w:lvl w:ilvl="0" w:tplc="329AC37A">
      <w:start w:val="1"/>
      <w:numFmt w:val="bullet"/>
      <w:lvlText w:val=""/>
      <w:lvlJc w:val="left"/>
      <w:pPr>
        <w:tabs>
          <w:tab w:val="num" w:pos="624"/>
        </w:tabs>
        <w:ind w:left="624" w:hanging="397"/>
      </w:pPr>
      <w:rPr>
        <w:rFonts w:ascii="Symbol" w:hAnsi="Symbol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31E6B29"/>
    <w:multiLevelType w:val="hybridMultilevel"/>
    <w:tmpl w:val="95960DCA"/>
    <w:lvl w:ilvl="0" w:tplc="329AC37A">
      <w:start w:val="1"/>
      <w:numFmt w:val="bullet"/>
      <w:lvlText w:val=""/>
      <w:lvlJc w:val="left"/>
      <w:pPr>
        <w:tabs>
          <w:tab w:val="num" w:pos="624"/>
        </w:tabs>
        <w:ind w:left="624" w:hanging="397"/>
      </w:pPr>
      <w:rPr>
        <w:rFonts w:ascii="Symbol" w:hAnsi="Symbol" w:hint="default"/>
        <w:sz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93C203A"/>
    <w:multiLevelType w:val="hybridMultilevel"/>
    <w:tmpl w:val="F088201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59D339BF"/>
    <w:multiLevelType w:val="hybridMultilevel"/>
    <w:tmpl w:val="83C6D218"/>
    <w:lvl w:ilvl="0" w:tplc="04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9">
    <w:nsid w:val="750B6E87"/>
    <w:multiLevelType w:val="hybridMultilevel"/>
    <w:tmpl w:val="06FAE716"/>
    <w:lvl w:ilvl="0" w:tplc="7A487CD8">
      <w:start w:val="1"/>
      <w:numFmt w:val="lowerLetter"/>
      <w:lvlText w:val="%1)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8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B1F"/>
    <w:rsid w:val="00031F17"/>
    <w:rsid w:val="00055EE9"/>
    <w:rsid w:val="00065743"/>
    <w:rsid w:val="000C7C53"/>
    <w:rsid w:val="00134C6C"/>
    <w:rsid w:val="001442C4"/>
    <w:rsid w:val="00183843"/>
    <w:rsid w:val="001A365F"/>
    <w:rsid w:val="00255EE8"/>
    <w:rsid w:val="002C1C3C"/>
    <w:rsid w:val="002E358D"/>
    <w:rsid w:val="00340091"/>
    <w:rsid w:val="0034787E"/>
    <w:rsid w:val="003D037A"/>
    <w:rsid w:val="00436A7D"/>
    <w:rsid w:val="004649B5"/>
    <w:rsid w:val="004B471E"/>
    <w:rsid w:val="005230F7"/>
    <w:rsid w:val="00554092"/>
    <w:rsid w:val="005552E2"/>
    <w:rsid w:val="005F18D5"/>
    <w:rsid w:val="0061463F"/>
    <w:rsid w:val="00693D10"/>
    <w:rsid w:val="006C6796"/>
    <w:rsid w:val="006D716E"/>
    <w:rsid w:val="0077619C"/>
    <w:rsid w:val="007B7EB9"/>
    <w:rsid w:val="007F2EFA"/>
    <w:rsid w:val="00804ACC"/>
    <w:rsid w:val="00831D4C"/>
    <w:rsid w:val="00844C62"/>
    <w:rsid w:val="00853D6E"/>
    <w:rsid w:val="008B0CA2"/>
    <w:rsid w:val="008E4429"/>
    <w:rsid w:val="008F3CE6"/>
    <w:rsid w:val="00924A6F"/>
    <w:rsid w:val="00962DD0"/>
    <w:rsid w:val="00964411"/>
    <w:rsid w:val="009E21E0"/>
    <w:rsid w:val="009E60A2"/>
    <w:rsid w:val="00A3484A"/>
    <w:rsid w:val="00A82547"/>
    <w:rsid w:val="00A963C2"/>
    <w:rsid w:val="00AC5E3F"/>
    <w:rsid w:val="00AD16B5"/>
    <w:rsid w:val="00B04C18"/>
    <w:rsid w:val="00C0215F"/>
    <w:rsid w:val="00C16CAB"/>
    <w:rsid w:val="00C7777F"/>
    <w:rsid w:val="00C802DA"/>
    <w:rsid w:val="00C80358"/>
    <w:rsid w:val="00C805D7"/>
    <w:rsid w:val="00CC53B7"/>
    <w:rsid w:val="00D0480A"/>
    <w:rsid w:val="00D07346"/>
    <w:rsid w:val="00D70B08"/>
    <w:rsid w:val="00D74FDC"/>
    <w:rsid w:val="00DA0191"/>
    <w:rsid w:val="00DB7FAA"/>
    <w:rsid w:val="00DF3BE6"/>
    <w:rsid w:val="00DF5E3F"/>
    <w:rsid w:val="00E870D7"/>
    <w:rsid w:val="00EE3F1C"/>
    <w:rsid w:val="00EF15EF"/>
    <w:rsid w:val="00F07C0A"/>
    <w:rsid w:val="00F22B1F"/>
    <w:rsid w:val="00F60478"/>
    <w:rsid w:val="00FB42DA"/>
    <w:rsid w:val="00FE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B005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963C2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240" w:after="240"/>
      <w:jc w:val="center"/>
      <w:outlineLvl w:val="0"/>
    </w:pPr>
    <w:rPr>
      <w:b/>
      <w:smallCaps/>
      <w:kern w:val="28"/>
      <w:sz w:val="36"/>
    </w:rPr>
  </w:style>
  <w:style w:type="paragraph" w:styleId="Ttulo2">
    <w:name w:val="heading 2"/>
    <w:basedOn w:val="Normal"/>
    <w:next w:val="Normal"/>
    <w:qFormat/>
    <w:pPr>
      <w:keepNext/>
      <w:spacing w:before="120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120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spacing w:line="480" w:lineRule="auto"/>
      <w:jc w:val="center"/>
      <w:outlineLvl w:val="3"/>
    </w:pPr>
    <w:rPr>
      <w:b/>
      <w:smallCaps/>
      <w:sz w:val="28"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b/>
      <w:smallCaps/>
      <w:sz w:val="3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Figura">
    <w:name w:val="Figura"/>
    <w:basedOn w:val="Ttulo3"/>
    <w:pPr>
      <w:jc w:val="center"/>
      <w:outlineLvl w:val="9"/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  <w:jc w:val="center"/>
    </w:pPr>
    <w:rPr>
      <w:b/>
    </w:rPr>
  </w:style>
  <w:style w:type="paragraph" w:customStyle="1" w:styleId="sensesangria">
    <w:name w:val="sensesangria"/>
    <w:basedOn w:val="Normal"/>
    <w:next w:val="Normal"/>
    <w:pPr>
      <w:widowControl w:val="0"/>
      <w:spacing w:after="160" w:line="280" w:lineRule="auto"/>
    </w:pPr>
    <w:rPr>
      <w:rFonts w:ascii="Memorandum" w:hAnsi="Memorandum"/>
      <w:sz w:val="20"/>
    </w:rPr>
  </w:style>
  <w:style w:type="paragraph" w:customStyle="1" w:styleId="Inicial">
    <w:name w:val="Inicial"/>
    <w:basedOn w:val="Normal"/>
    <w:pPr>
      <w:ind w:firstLine="284"/>
    </w:pPr>
    <w:rPr>
      <w:sz w:val="16"/>
    </w:rPr>
  </w:style>
  <w:style w:type="paragraph" w:styleId="Sangradetextonormal">
    <w:name w:val="Body Text Indent"/>
    <w:aliases w:val="Sangría de t. independiente"/>
    <w:basedOn w:val="Normal"/>
    <w:pPr>
      <w:ind w:left="993"/>
    </w:pPr>
    <w:rPr>
      <w:sz w:val="20"/>
    </w:rPr>
  </w:style>
  <w:style w:type="paragraph" w:styleId="Sangra2detindependiente">
    <w:name w:val="Body Text Indent 2"/>
    <w:basedOn w:val="Normal"/>
    <w:pPr>
      <w:ind w:firstLine="425"/>
    </w:pPr>
    <w:rPr>
      <w:sz w:val="20"/>
    </w:rPr>
  </w:style>
  <w:style w:type="paragraph" w:styleId="Textoindependiente">
    <w:name w:val="Body Text"/>
    <w:basedOn w:val="Normal"/>
    <w:pPr>
      <w:spacing w:before="60"/>
    </w:pPr>
  </w:style>
  <w:style w:type="paragraph" w:styleId="Sangra3detindependiente">
    <w:name w:val="Body Text Indent 3"/>
    <w:basedOn w:val="Normal"/>
    <w:pPr>
      <w:ind w:left="567" w:hanging="141"/>
    </w:pPr>
    <w:rPr>
      <w:sz w:val="20"/>
    </w:rPr>
  </w:style>
  <w:style w:type="paragraph" w:styleId="Textoindependiente2">
    <w:name w:val="Body Text 2"/>
    <w:basedOn w:val="Normal"/>
    <w:pPr>
      <w:spacing w:before="120"/>
    </w:pPr>
    <w:rPr>
      <w:b/>
      <w:sz w:val="20"/>
    </w:rPr>
  </w:style>
  <w:style w:type="character" w:styleId="Hipervnculo">
    <w:name w:val="Hyperlink"/>
    <w:rPr>
      <w:color w:val="009999"/>
      <w:u w:val="single"/>
    </w:rPr>
  </w:style>
  <w:style w:type="paragraph" w:styleId="Textosinformato">
    <w:name w:val="Plain Text"/>
    <w:basedOn w:val="Normal"/>
    <w:rsid w:val="00DF5E3F"/>
    <w:rPr>
      <w:rFonts w:ascii="Courier New" w:hAnsi="Courier New"/>
      <w:sz w:val="20"/>
      <w:lang w:eastAsia="it-IT"/>
    </w:rPr>
  </w:style>
  <w:style w:type="table" w:styleId="Tablaconcuadrcula">
    <w:name w:val="Table Grid"/>
    <w:basedOn w:val="Tablanormal"/>
    <w:rsid w:val="00C80358"/>
    <w:pPr>
      <w:tabs>
        <w:tab w:val="left" w:pos="851"/>
        <w:tab w:val="left" w:pos="1701"/>
        <w:tab w:val="left" w:pos="2835"/>
        <w:tab w:val="left" w:pos="3969"/>
        <w:tab w:val="left" w:pos="5103"/>
        <w:tab w:val="left" w:pos="6237"/>
        <w:tab w:val="left" w:pos="7371"/>
        <w:tab w:val="left" w:pos="8505"/>
        <w:tab w:val="left" w:pos="9639"/>
      </w:tabs>
      <w:spacing w:after="120" w:line="240" w:lineRule="atLeast"/>
      <w:ind w:firstLine="851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iblio">
    <w:name w:val="biblio"/>
    <w:basedOn w:val="Textosinformato"/>
    <w:rsid w:val="006D716E"/>
    <w:pPr>
      <w:spacing w:after="240"/>
      <w:ind w:left="1475" w:hanging="1191"/>
      <w:jc w:val="both"/>
    </w:pPr>
    <w:rPr>
      <w:rFonts w:ascii="Times New Roman" w:hAnsi="Times New Roman"/>
      <w:sz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1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www.opengl.or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SECCIO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8941F95-C7CC-7540-842F-17C8CCD7C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C:\Archivos de programa\Microsoft Office\Plantillas\SECCIO1.DOT</Template>
  <TotalTime>0</TotalTime>
  <Pages>7</Pages>
  <Words>887</Words>
  <Characters>4879</Characters>
  <Application>Microsoft Macintosh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Unitat de Microelectrònica</Company>
  <LinksUpToDate>false</LinksUpToDate>
  <CharactersWithSpaces>5755</CharactersWithSpaces>
  <SharedDoc>false</SharedDoc>
  <HLinks>
    <vt:vector size="12" baseType="variant">
      <vt:variant>
        <vt:i4>3473450</vt:i4>
      </vt:variant>
      <vt:variant>
        <vt:i4>0</vt:i4>
      </vt:variant>
      <vt:variant>
        <vt:i4>0</vt:i4>
      </vt:variant>
      <vt:variant>
        <vt:i4>5</vt:i4>
      </vt:variant>
      <vt:variant>
        <vt:lpwstr>http://www.opengl.org/</vt:lpwstr>
      </vt:variant>
      <vt:variant>
        <vt:lpwstr/>
      </vt:variant>
      <vt:variant>
        <vt:i4>8126468</vt:i4>
      </vt:variant>
      <vt:variant>
        <vt:i4>6332</vt:i4>
      </vt:variant>
      <vt:variant>
        <vt:i4>1025</vt:i4>
      </vt:variant>
      <vt:variant>
        <vt:i4>1</vt:i4>
      </vt:variant>
      <vt:variant>
        <vt:lpwstr>Captura%20de%20pantalla%202017-10-29%20a%20las%2012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C5-117-3</dc:creator>
  <cp:keywords/>
  <dc:description/>
  <cp:lastModifiedBy>Rafael Diaz Rodriguez</cp:lastModifiedBy>
  <cp:revision>2</cp:revision>
  <cp:lastPrinted>2000-05-30T08:00:00Z</cp:lastPrinted>
  <dcterms:created xsi:type="dcterms:W3CDTF">2017-10-29T11:52:00Z</dcterms:created>
  <dcterms:modified xsi:type="dcterms:W3CDTF">2017-10-29T11:52:00Z</dcterms:modified>
</cp:coreProperties>
</file>