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6561" w14:textId="77777777" w:rsidR="00AD16B5" w:rsidRPr="00917A80" w:rsidRDefault="00AD16B5">
      <w:pPr>
        <w:jc w:val="center"/>
        <w:rPr>
          <w:b/>
          <w:smallCaps/>
          <w:sz w:val="16"/>
          <w:lang w:val="ca-ES"/>
        </w:rPr>
      </w:pPr>
    </w:p>
    <w:p w14:paraId="55E7EF96" w14:textId="77777777" w:rsidR="00D74FDC" w:rsidRPr="00917A80" w:rsidRDefault="00804ACC" w:rsidP="00D74FDC">
      <w:pPr>
        <w:pStyle w:val="Ttulo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 xml:space="preserve">Visualització Gràfica Interactiva </w:t>
      </w:r>
      <w:r w:rsidR="00853D6E" w:rsidRPr="00917A80">
        <w:rPr>
          <w:szCs w:val="32"/>
          <w:lang w:val="ca-ES"/>
        </w:rPr>
        <w:t>(E</w:t>
      </w:r>
      <w:r w:rsidR="00D74FDC" w:rsidRPr="00917A80">
        <w:rPr>
          <w:szCs w:val="32"/>
          <w:lang w:val="ca-ES"/>
        </w:rPr>
        <w:t xml:space="preserve">E – UAB) </w:t>
      </w:r>
      <w:r w:rsidRPr="00917A80">
        <w:rPr>
          <w:szCs w:val="32"/>
          <w:lang w:val="ca-ES"/>
        </w:rPr>
        <w:t xml:space="preserve"> - Curs 2017-18</w:t>
      </w:r>
    </w:p>
    <w:p w14:paraId="3DDF33EB" w14:textId="77777777" w:rsidR="00D74FDC" w:rsidRPr="00917A80" w:rsidRDefault="00D74FDC" w:rsidP="00A3484A">
      <w:pPr>
        <w:pStyle w:val="Ttulo5"/>
        <w:spacing w:line="240" w:lineRule="auto"/>
        <w:rPr>
          <w:szCs w:val="32"/>
          <w:lang w:val="ca-ES"/>
        </w:rPr>
      </w:pPr>
      <w:r w:rsidRPr="00917A80">
        <w:rPr>
          <w:szCs w:val="32"/>
          <w:lang w:val="ca-ES"/>
        </w:rPr>
        <w:t>Aprenentatge Basat en Projectes (</w:t>
      </w:r>
      <w:proofErr w:type="spellStart"/>
      <w:r w:rsidRPr="00917A80">
        <w:rPr>
          <w:szCs w:val="32"/>
          <w:lang w:val="ca-ES"/>
        </w:rPr>
        <w:t>ABP</w:t>
      </w:r>
      <w:r w:rsidR="00DB7FAA" w:rsidRPr="00917A80">
        <w:rPr>
          <w:szCs w:val="32"/>
          <w:lang w:val="ca-ES"/>
        </w:rPr>
        <w:t>rj</w:t>
      </w:r>
      <w:proofErr w:type="spellEnd"/>
      <w:r w:rsidRPr="00917A80">
        <w:rPr>
          <w:szCs w:val="32"/>
          <w:lang w:val="ca-ES"/>
        </w:rPr>
        <w:t>)</w:t>
      </w:r>
    </w:p>
    <w:p w14:paraId="36D7A3D3" w14:textId="77777777" w:rsidR="0034787E" w:rsidRPr="00917A80" w:rsidRDefault="00693D10" w:rsidP="0034787E">
      <w:pPr>
        <w:jc w:val="center"/>
        <w:rPr>
          <w:sz w:val="32"/>
          <w:szCs w:val="32"/>
          <w:lang w:val="ca-ES"/>
        </w:rPr>
      </w:pPr>
      <w:r w:rsidRPr="00917A80">
        <w:rPr>
          <w:sz w:val="32"/>
          <w:szCs w:val="32"/>
          <w:lang w:val="ca-ES"/>
        </w:rPr>
        <w:t xml:space="preserve">GRUP </w:t>
      </w:r>
      <w:r w:rsidR="00FE1D1E" w:rsidRPr="00917A80">
        <w:rPr>
          <w:sz w:val="32"/>
          <w:szCs w:val="32"/>
          <w:lang w:val="ca-ES"/>
        </w:rPr>
        <w:t>5</w:t>
      </w:r>
    </w:p>
    <w:p w14:paraId="09B4AD3F" w14:textId="77777777" w:rsidR="00D74FDC" w:rsidRPr="00917A80" w:rsidRDefault="00C80358" w:rsidP="00A3484A">
      <w:pPr>
        <w:pStyle w:val="Ttulo5"/>
        <w:spacing w:line="240" w:lineRule="auto"/>
        <w:rPr>
          <w:sz w:val="56"/>
          <w:szCs w:val="56"/>
          <w:lang w:val="ca-ES"/>
        </w:rPr>
      </w:pPr>
      <w:r w:rsidRPr="00917A80">
        <w:rPr>
          <w:sz w:val="56"/>
          <w:szCs w:val="56"/>
          <w:lang w:val="ca-ES"/>
        </w:rPr>
        <w:t>Control</w:t>
      </w:r>
      <w:r w:rsidR="009E21E0" w:rsidRPr="00917A80">
        <w:rPr>
          <w:sz w:val="56"/>
          <w:szCs w:val="56"/>
          <w:lang w:val="ca-ES"/>
        </w:rPr>
        <w:t xml:space="preserve"> No. 1</w:t>
      </w:r>
    </w:p>
    <w:p w14:paraId="73670A52" w14:textId="77777777" w:rsidR="00D74FDC" w:rsidRPr="00917A80" w:rsidRDefault="005552E2" w:rsidP="009E21E0">
      <w:pPr>
        <w:pStyle w:val="Ttulo4"/>
        <w:spacing w:before="120" w:after="240" w:line="240" w:lineRule="auto"/>
        <w:rPr>
          <w:lang w:val="ca-ES"/>
        </w:rPr>
      </w:pPr>
      <w:r w:rsidRPr="00917A80">
        <w:rPr>
          <w:lang w:val="ca-ES"/>
        </w:rPr>
        <w:t>28</w:t>
      </w:r>
      <w:r w:rsidR="00804ACC" w:rsidRPr="00917A80">
        <w:rPr>
          <w:lang w:val="ca-ES"/>
        </w:rPr>
        <w:t xml:space="preserve"> de </w:t>
      </w:r>
      <w:r w:rsidRPr="00917A80">
        <w:rPr>
          <w:lang w:val="ca-ES"/>
        </w:rPr>
        <w:t>Octubre</w:t>
      </w:r>
      <w:r w:rsidR="00804ACC" w:rsidRPr="00917A80">
        <w:rPr>
          <w:lang w:val="ca-ES"/>
        </w:rPr>
        <w:t xml:space="preserve"> de 2017</w:t>
      </w:r>
    </w:p>
    <w:p w14:paraId="5303F415" w14:textId="77777777" w:rsidR="00962DD0" w:rsidRPr="00917A80" w:rsidRDefault="008B0CA2" w:rsidP="00962DD0">
      <w:pPr>
        <w:spacing w:before="100" w:beforeAutospacing="1" w:after="100" w:afterAutospacing="1"/>
        <w:rPr>
          <w:lang w:val="ca-ES"/>
        </w:rPr>
      </w:pPr>
      <w:r w:rsidRPr="00917A80">
        <w:rPr>
          <w:b/>
          <w:smallCaps/>
          <w:noProof/>
          <w:sz w:val="16"/>
          <w:lang w:val="ca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277F" wp14:editId="2AE4EAA9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281F7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" strokeweight=".53mm">
                <w10:wrap type="square"/>
              </v:line>
            </w:pict>
          </mc:Fallback>
        </mc:AlternateContent>
      </w:r>
      <w:r w:rsidR="00D74FDC" w:rsidRPr="00917A80">
        <w:rPr>
          <w:b/>
          <w:lang w:val="ca-ES"/>
        </w:rPr>
        <w:t xml:space="preserve">ASSISTENTS: </w:t>
      </w:r>
      <w:r w:rsidR="00962DD0" w:rsidRPr="00917A80">
        <w:rPr>
          <w:lang w:val="ca-ES"/>
        </w:rPr>
        <w:t xml:space="preserve">Daniel </w:t>
      </w:r>
      <w:proofErr w:type="spellStart"/>
      <w:r w:rsidR="00962DD0" w:rsidRPr="00917A80">
        <w:rPr>
          <w:lang w:val="ca-ES"/>
        </w:rPr>
        <w:t>Herbón</w:t>
      </w:r>
      <w:proofErr w:type="spellEnd"/>
      <w:r w:rsidR="00962DD0" w:rsidRPr="00917A80">
        <w:rPr>
          <w:lang w:val="ca-ES"/>
        </w:rPr>
        <w:t xml:space="preserve">, Francisco Navarro, </w:t>
      </w:r>
      <w:proofErr w:type="spellStart"/>
      <w:r w:rsidR="00962DD0" w:rsidRPr="00917A80">
        <w:rPr>
          <w:lang w:val="ca-ES"/>
        </w:rPr>
        <w:t>Jonatán</w:t>
      </w:r>
      <w:proofErr w:type="spellEnd"/>
      <w:r w:rsidR="00962DD0" w:rsidRPr="00917A80">
        <w:rPr>
          <w:lang w:val="ca-ES"/>
        </w:rPr>
        <w:t xml:space="preserve"> </w:t>
      </w:r>
      <w:proofErr w:type="spellStart"/>
      <w:r w:rsidR="00962DD0" w:rsidRPr="00917A80">
        <w:rPr>
          <w:lang w:val="ca-ES"/>
        </w:rPr>
        <w:t>Luzón</w:t>
      </w:r>
      <w:proofErr w:type="spellEnd"/>
      <w:r w:rsidR="00962DD0" w:rsidRPr="00917A80">
        <w:rPr>
          <w:lang w:val="ca-ES"/>
        </w:rPr>
        <w:t xml:space="preserve">, Nil </w:t>
      </w:r>
      <w:proofErr w:type="spellStart"/>
      <w:r w:rsidR="00962DD0" w:rsidRPr="00917A80">
        <w:rPr>
          <w:lang w:val="ca-ES"/>
        </w:rPr>
        <w:t>Domene</w:t>
      </w:r>
      <w:proofErr w:type="spellEnd"/>
      <w:r w:rsidR="00962DD0" w:rsidRPr="00917A80">
        <w:rPr>
          <w:lang w:val="ca-ES"/>
        </w:rPr>
        <w:t>, Jordi Gonzalez i Rafael Díaz</w:t>
      </w:r>
    </w:p>
    <w:p w14:paraId="59B7B30D" w14:textId="77777777" w:rsidR="009E21E0" w:rsidRPr="00917A80" w:rsidRDefault="009E21E0" w:rsidP="009E21E0">
      <w:pPr>
        <w:spacing w:before="120" w:after="360"/>
        <w:rPr>
          <w:b/>
          <w:lang w:val="ca-ES"/>
        </w:rPr>
      </w:pPr>
    </w:p>
    <w:p w14:paraId="775CE95D" w14:textId="77777777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HORA D’INICI: </w:t>
      </w:r>
      <w:r w:rsidR="00924A6F" w:rsidRPr="00917A80">
        <w:rPr>
          <w:b/>
          <w:lang w:val="ca-ES"/>
        </w:rPr>
        <w:t>11:00h</w:t>
      </w:r>
    </w:p>
    <w:p w14:paraId="4271875A" w14:textId="77777777" w:rsidR="00D74FDC" w:rsidRPr="00917A80" w:rsidRDefault="00D74FDC" w:rsidP="009E21E0">
      <w:pPr>
        <w:spacing w:after="240"/>
        <w:rPr>
          <w:b/>
          <w:lang w:val="ca-ES"/>
        </w:rPr>
      </w:pPr>
      <w:r w:rsidRPr="00917A80">
        <w:rPr>
          <w:b/>
          <w:lang w:val="ca-ES"/>
        </w:rPr>
        <w:t xml:space="preserve">LLOC: </w:t>
      </w:r>
      <w:r w:rsidR="00924A6F" w:rsidRPr="00917A80">
        <w:rPr>
          <w:b/>
          <w:lang w:val="ca-ES"/>
        </w:rPr>
        <w:t>Conferència online</w:t>
      </w:r>
    </w:p>
    <w:p w14:paraId="18625732" w14:textId="77777777" w:rsidR="00AD16B5" w:rsidRPr="00917A80" w:rsidRDefault="008B0CA2" w:rsidP="00FE1D1E">
      <w:pPr>
        <w:spacing w:before="120"/>
        <w:rPr>
          <w:b/>
          <w:sz w:val="28"/>
          <w:szCs w:val="28"/>
          <w:lang w:val="ca-ES"/>
        </w:rPr>
      </w:pPr>
      <w:r w:rsidRPr="00917A80">
        <w:rPr>
          <w:b/>
          <w:smallCaps/>
          <w:noProof/>
          <w:sz w:val="16"/>
          <w:lang w:val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B1FBA" wp14:editId="64CCDD3D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01B6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" strokeweight=".53mm">
                <w10:wrap type="square"/>
              </v:line>
            </w:pict>
          </mc:Fallback>
        </mc:AlternateContent>
      </w:r>
      <w:r w:rsidR="00AD16B5" w:rsidRPr="00917A80">
        <w:rPr>
          <w:b/>
          <w:sz w:val="28"/>
          <w:szCs w:val="28"/>
          <w:lang w:val="ca-ES"/>
        </w:rPr>
        <w:t xml:space="preserve">1. </w:t>
      </w:r>
      <w:r w:rsidR="00C80358" w:rsidRPr="00917A80">
        <w:rPr>
          <w:b/>
          <w:sz w:val="28"/>
          <w:szCs w:val="28"/>
          <w:lang w:val="ca-ES"/>
        </w:rPr>
        <w:t>Objectius</w:t>
      </w:r>
      <w:r w:rsidR="00D74FDC" w:rsidRPr="00917A80">
        <w:rPr>
          <w:b/>
          <w:sz w:val="28"/>
          <w:szCs w:val="28"/>
          <w:lang w:val="ca-ES"/>
        </w:rPr>
        <w:t xml:space="preserve"> del projecte</w:t>
      </w:r>
      <w:r w:rsidR="00AD16B5" w:rsidRPr="00917A80">
        <w:rPr>
          <w:b/>
          <w:sz w:val="28"/>
          <w:szCs w:val="28"/>
          <w:lang w:val="ca-ES"/>
        </w:rPr>
        <w:t>.</w:t>
      </w:r>
    </w:p>
    <w:p w14:paraId="0FB7E84B" w14:textId="77777777" w:rsidR="00183843" w:rsidRPr="00917A80" w:rsidRDefault="00183843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</w:p>
    <w:p w14:paraId="1D573188" w14:textId="77777777" w:rsidR="00AD16B5" w:rsidRPr="00917A80" w:rsidRDefault="00844C62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</w:t>
      </w:r>
      <w:r w:rsidR="00DF5E3F" w:rsidRPr="00917A80">
        <w:rPr>
          <w:sz w:val="24"/>
          <w:szCs w:val="22"/>
          <w:lang w:val="ca-ES"/>
        </w:rPr>
        <w:t>nuncia</w:t>
      </w:r>
      <w:r w:rsidRPr="00917A80">
        <w:rPr>
          <w:sz w:val="24"/>
          <w:szCs w:val="22"/>
          <w:lang w:val="ca-ES"/>
        </w:rPr>
        <w:t>t del projecte a realitzar</w:t>
      </w:r>
      <w:r w:rsidR="00DF5E3F" w:rsidRPr="00917A80">
        <w:rPr>
          <w:sz w:val="24"/>
          <w:szCs w:val="22"/>
          <w:lang w:val="ca-ES"/>
        </w:rPr>
        <w:t>:</w:t>
      </w:r>
    </w:p>
    <w:p w14:paraId="3513EF4C" w14:textId="77777777" w:rsidR="00FE1D1E" w:rsidRPr="00917A80" w:rsidRDefault="00FE1D1E" w:rsidP="00DF5E3F">
      <w:pPr>
        <w:pStyle w:val="Sangra2detindependiente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El projecte que ens hem plantejat a realitzar en l’assignatura de VGI-ABP tracta d’una simulació el més real possible al llançament d’un coet  a l’espai. Per fer això haurem de buscar físiques per realitzar la trajectòria el més real possible amb els paràmetres entrats i posar unes textures que és vegi que és un coet.</w:t>
      </w:r>
    </w:p>
    <w:p w14:paraId="58CFF59F" w14:textId="77777777" w:rsidR="00FE1D1E" w:rsidRPr="00917A80" w:rsidRDefault="00FE1D1E" w:rsidP="00DF5E3F">
      <w:pPr>
        <w:pStyle w:val="Sangra2detindependiente"/>
        <w:spacing w:after="120"/>
        <w:ind w:firstLine="284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Funcionalitats:</w:t>
      </w:r>
    </w:p>
    <w:p w14:paraId="3D0ECBC0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Poder triar diferents paràmetres del coet abans de fer el llançament</w:t>
      </w:r>
      <w:r w:rsidR="00DA0191" w:rsidRPr="00917A80">
        <w:rPr>
          <w:sz w:val="22"/>
          <w:szCs w:val="22"/>
          <w:lang w:val="ca-ES"/>
        </w:rPr>
        <w:t>. El paràmetres són: quantitat de combustible, característiques del planeta (massa, volum i gravetat).</w:t>
      </w:r>
    </w:p>
    <w:p w14:paraId="7BAB494E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Es podrà també triar diferents models de coet i cadascun tindrà unes propietats diferents (pes, combustible màxim i fricció amb l’aire).</w:t>
      </w:r>
    </w:p>
    <w:p w14:paraId="75283D41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Tindre els gràfics amb animacions de tal manera que es vegi que el coet passa per diferents etapes d’enlairament i </w:t>
      </w:r>
      <w:r w:rsidR="00DA0191" w:rsidRPr="00917A80">
        <w:rPr>
          <w:sz w:val="22"/>
          <w:szCs w:val="22"/>
          <w:lang w:val="ca-ES"/>
        </w:rPr>
        <w:t xml:space="preserve">donar sensació </w:t>
      </w:r>
      <w:r w:rsidRPr="00917A80">
        <w:rPr>
          <w:sz w:val="22"/>
          <w:szCs w:val="22"/>
          <w:lang w:val="ca-ES"/>
        </w:rPr>
        <w:t>de moviment</w:t>
      </w:r>
      <w:r w:rsidR="00DA0191" w:rsidRPr="00917A80">
        <w:rPr>
          <w:sz w:val="22"/>
          <w:szCs w:val="22"/>
          <w:lang w:val="ca-ES"/>
        </w:rPr>
        <w:t>.</w:t>
      </w:r>
    </w:p>
    <w:p w14:paraId="23C2D3A3" w14:textId="77777777" w:rsidR="00FE1D1E" w:rsidRPr="00917A80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la trajectòria del coet vingui determinada per unes fórmules de física</w:t>
      </w:r>
      <w:r w:rsidR="00DA0191" w:rsidRPr="00917A80">
        <w:rPr>
          <w:sz w:val="22"/>
          <w:szCs w:val="22"/>
          <w:lang w:val="ca-ES"/>
        </w:rPr>
        <w:t>.</w:t>
      </w:r>
    </w:p>
    <w:p w14:paraId="043DD2C9" w14:textId="77777777" w:rsidR="00FE1D1E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Una vegada iniciat el llançament, el coet simularà foc a la part inferior dels reactors activats.</w:t>
      </w:r>
    </w:p>
    <w:p w14:paraId="52CC0FD5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Quan s’enlaira suficientment i s’hagi acabat el combustible, s’aniran desprenent parts del coet.</w:t>
      </w:r>
    </w:p>
    <w:p w14:paraId="79883BA9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Tant el planeta com el coet tindran textures realistes. </w:t>
      </w:r>
    </w:p>
    <w:p w14:paraId="7A65C810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Hi hauran diferents càmeres per a poder seguir la trajectòria del  coet. Les càmeres necessàries han d’estar a la plataforma de llançament i un altre seguint el coet. L’usuari podrà col·locar una càmera allà on vulgui i canviar entre totes elles per observar el coet.</w:t>
      </w:r>
    </w:p>
    <w:p w14:paraId="2DB90FD1" w14:textId="77777777" w:rsidR="00DA0191" w:rsidRPr="00917A80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>El coet surt des d’una plataforma de la qual es desenganxarà abans de fer el llançament.</w:t>
      </w:r>
    </w:p>
    <w:p w14:paraId="2FA07E19" w14:textId="77777777" w:rsidR="00DF3BE6" w:rsidRPr="00917A80" w:rsidRDefault="00DF3BE6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  <w:lang w:val="ca-ES"/>
        </w:rPr>
      </w:pPr>
      <w:r w:rsidRPr="00917A80">
        <w:rPr>
          <w:sz w:val="24"/>
          <w:szCs w:val="22"/>
          <w:lang w:val="ca-ES"/>
        </w:rPr>
        <w:t xml:space="preserve">Es podrà escollir entre que el coet es quedi en orbita o que aterri a la terra o un altre planeta. </w:t>
      </w:r>
    </w:p>
    <w:p w14:paraId="3B124F43" w14:textId="77777777" w:rsidR="00DF5E3F" w:rsidRPr="00917A80" w:rsidRDefault="00DA0191" w:rsidP="009E21E0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br w:type="page"/>
      </w:r>
      <w:r w:rsidR="00844C62" w:rsidRPr="00917A80">
        <w:rPr>
          <w:sz w:val="28"/>
          <w:szCs w:val="28"/>
          <w:lang w:val="ca-ES"/>
        </w:rPr>
        <w:lastRenderedPageBreak/>
        <w:t>2</w:t>
      </w:r>
      <w:r w:rsidR="00831D4C" w:rsidRPr="00917A80">
        <w:rPr>
          <w:sz w:val="28"/>
          <w:szCs w:val="28"/>
          <w:lang w:val="ca-ES"/>
        </w:rPr>
        <w:t xml:space="preserve">. </w:t>
      </w:r>
      <w:r w:rsidR="00C80358" w:rsidRPr="00917A80">
        <w:rPr>
          <w:sz w:val="28"/>
          <w:szCs w:val="28"/>
          <w:lang w:val="ca-ES"/>
        </w:rPr>
        <w:t>Tasques del projecte</w:t>
      </w:r>
      <w:r w:rsidR="00DF5E3F" w:rsidRPr="00917A80">
        <w:rPr>
          <w:sz w:val="28"/>
          <w:szCs w:val="28"/>
          <w:lang w:val="ca-ES"/>
        </w:rPr>
        <w:t>.</w:t>
      </w:r>
    </w:p>
    <w:p w14:paraId="4877906F" w14:textId="77777777" w:rsidR="00183843" w:rsidRPr="00917A80" w:rsidRDefault="00183843" w:rsidP="004649B5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DECDD06" w14:textId="77777777" w:rsidR="00134C6C" w:rsidRPr="00917A80" w:rsidRDefault="00134C6C" w:rsidP="004649B5">
      <w:pPr>
        <w:pStyle w:val="Sangra2detindependiente"/>
        <w:spacing w:after="120"/>
        <w:ind w:firstLine="284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Per al projecte utilitzem la metodologia SCRUM i hem dividit el temps en 5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de dues setmanes de duració cadascun. Els </w:t>
      </w:r>
      <w:proofErr w:type="spellStart"/>
      <w:r w:rsidRPr="00917A80">
        <w:rPr>
          <w:sz w:val="22"/>
          <w:szCs w:val="22"/>
          <w:lang w:val="ca-ES"/>
        </w:rPr>
        <w:t>sprints</w:t>
      </w:r>
      <w:proofErr w:type="spellEnd"/>
      <w:r w:rsidRPr="00917A80">
        <w:rPr>
          <w:sz w:val="22"/>
          <w:szCs w:val="22"/>
          <w:lang w:val="ca-ES"/>
        </w:rPr>
        <w:t xml:space="preserve"> i les tasques principals son les següents:</w:t>
      </w:r>
    </w:p>
    <w:p w14:paraId="72E7FBD4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48B4ED40" w14:textId="77777777" w:rsidR="00134C6C" w:rsidRPr="00917A80" w:rsidRDefault="00134C6C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1</w:t>
      </w:r>
    </w:p>
    <w:p w14:paraId="5FFE8631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Documentar-se i entendre les físiques del coet i entendre la interfície gràfica.</w:t>
      </w:r>
    </w:p>
    <w:p w14:paraId="426EECC1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Obtenció d’informació </w:t>
      </w:r>
      <w:proofErr w:type="spellStart"/>
      <w:r w:rsidRPr="00917A80">
        <w:rPr>
          <w:sz w:val="22"/>
          <w:szCs w:val="22"/>
          <w:lang w:val="ca-ES"/>
        </w:rPr>
        <w:t>d’OpenGL</w:t>
      </w:r>
      <w:proofErr w:type="spellEnd"/>
      <w:r w:rsidRPr="00917A80">
        <w:rPr>
          <w:sz w:val="22"/>
          <w:szCs w:val="22"/>
          <w:lang w:val="ca-ES"/>
        </w:rPr>
        <w:t>.</w:t>
      </w:r>
    </w:p>
    <w:p w14:paraId="347D719E" w14:textId="77777777" w:rsidR="00134C6C" w:rsidRPr="00917A80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algun objecte es mogui.</w:t>
      </w:r>
    </w:p>
    <w:p w14:paraId="4B7C9B81" w14:textId="77777777" w:rsidR="007F2EFA" w:rsidRPr="00917A80" w:rsidRDefault="007F2EFA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Aprendre a utilitzar un Excel per fer els càlculs de les físiques del coet a partir de codi.</w:t>
      </w:r>
    </w:p>
    <w:p w14:paraId="06668D4B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2747192A" w14:textId="77777777" w:rsidR="007F2EFA" w:rsidRPr="00917A80" w:rsidRDefault="007F2EFA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2</w:t>
      </w:r>
    </w:p>
    <w:p w14:paraId="6D9D2C75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Importació d’</w:t>
      </w:r>
      <w:r w:rsidR="003D037A" w:rsidRPr="00917A80">
        <w:rPr>
          <w:sz w:val="22"/>
          <w:szCs w:val="22"/>
          <w:lang w:val="ca-ES"/>
        </w:rPr>
        <w:t>objectes externs</w:t>
      </w:r>
      <w:r w:rsidR="000C7C53" w:rsidRPr="00917A80">
        <w:rPr>
          <w:sz w:val="22"/>
          <w:szCs w:val="22"/>
          <w:lang w:val="ca-ES"/>
        </w:rPr>
        <w:t xml:space="preserve"> </w:t>
      </w:r>
      <w:proofErr w:type="spellStart"/>
      <w:r w:rsidR="000C7C53" w:rsidRPr="00917A80">
        <w:rPr>
          <w:sz w:val="22"/>
          <w:szCs w:val="22"/>
          <w:lang w:val="ca-ES"/>
        </w:rPr>
        <w:t>d’</w:t>
      </w:r>
      <w:r w:rsidRPr="00917A80">
        <w:rPr>
          <w:sz w:val="22"/>
          <w:szCs w:val="22"/>
          <w:lang w:val="ca-ES"/>
        </w:rPr>
        <w:t>OpenGL</w:t>
      </w:r>
      <w:proofErr w:type="spellEnd"/>
      <w:r w:rsidRPr="00917A80">
        <w:rPr>
          <w:sz w:val="22"/>
          <w:szCs w:val="22"/>
          <w:lang w:val="ca-ES"/>
        </w:rPr>
        <w:t xml:space="preserve"> i poder-los moure.</w:t>
      </w:r>
    </w:p>
    <w:p w14:paraId="41BF7A4B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Que</w:t>
      </w:r>
      <w:r w:rsidRPr="00917A80">
        <w:rPr>
          <w:sz w:val="22"/>
          <w:szCs w:val="22"/>
          <w:lang w:val="ca-ES"/>
        </w:rPr>
        <w:t xml:space="preserve"> el coet pugui fer una trajectòria m</w:t>
      </w:r>
      <w:r w:rsidRPr="00917A80">
        <w:rPr>
          <w:sz w:val="22"/>
          <w:szCs w:val="22"/>
          <w:lang w:val="ca-ES"/>
        </w:rPr>
        <w:t>arcada des d’un principi sense e</w:t>
      </w:r>
      <w:r w:rsidRPr="00917A80">
        <w:rPr>
          <w:sz w:val="22"/>
          <w:szCs w:val="22"/>
          <w:lang w:val="ca-ES"/>
        </w:rPr>
        <w:t>fectes de físiques.</w:t>
      </w:r>
    </w:p>
    <w:p w14:paraId="69C35766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Cerca d’informació per les animacions de foc.  </w:t>
      </w:r>
    </w:p>
    <w:p w14:paraId="05FCE130" w14:textId="77777777" w:rsidR="00A963C2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Creació d’un planeta i un coet bàsic. </w:t>
      </w:r>
    </w:p>
    <w:p w14:paraId="5157AEF3" w14:textId="77777777" w:rsidR="00031F17" w:rsidRPr="00917A80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físiques en un Script.</w:t>
      </w:r>
    </w:p>
    <w:p w14:paraId="2BDF892E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Cerca d’informació sobre aplicar textures a objectes.</w:t>
      </w:r>
    </w:p>
    <w:p w14:paraId="399E6894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</w:p>
    <w:p w14:paraId="0D1EB875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3</w:t>
      </w:r>
    </w:p>
    <w:p w14:paraId="6E9706F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Aplicació de les textures als objectes.</w:t>
      </w:r>
    </w:p>
    <w:p w14:paraId="32F22C5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Fer que el coet respongui a les diferents físiques </w:t>
      </w:r>
      <w:r w:rsidRPr="00917A80">
        <w:rPr>
          <w:sz w:val="22"/>
          <w:szCs w:val="22"/>
          <w:lang w:val="ca-ES"/>
        </w:rPr>
        <w:t xml:space="preserve">bàsiques </w:t>
      </w:r>
      <w:r w:rsidRPr="00917A80">
        <w:rPr>
          <w:sz w:val="22"/>
          <w:szCs w:val="22"/>
          <w:lang w:val="ca-ES"/>
        </w:rPr>
        <w:t>que ha de tindre per fer l’enlairament.</w:t>
      </w:r>
    </w:p>
    <w:p w14:paraId="0F9C92FA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Inserir les primeres càmeres per a seguir el coet.</w:t>
      </w:r>
    </w:p>
    <w:p w14:paraId="04BF343A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36433969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4</w:t>
      </w:r>
    </w:p>
    <w:p w14:paraId="4BFE4EA8" w14:textId="77777777" w:rsidR="00A963C2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tindre gràficament lo més aproximat a la realitat el que és la llançadora i el coet.</w:t>
      </w:r>
    </w:p>
    <w:p w14:paraId="761C50E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que el coet respongui de manera diferent depenent dels paràmetres que se li entrin.</w:t>
      </w:r>
    </w:p>
    <w:p w14:paraId="3757BD60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coet, amb uns paràmetres determinats aconsegueixi entrar en orbita a la terra.</w:t>
      </w:r>
    </w:p>
    <w:p w14:paraId="3C08EC9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Aconseguir que el coet respongui a físiques realistes.</w:t>
      </w:r>
    </w:p>
    <w:p w14:paraId="3D69E34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Inici dels tests.</w:t>
      </w:r>
    </w:p>
    <w:p w14:paraId="22401280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  <w:lang w:val="ca-ES"/>
        </w:rPr>
      </w:pPr>
    </w:p>
    <w:p w14:paraId="0F1282D5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  <w:lang w:val="ca-ES"/>
        </w:rPr>
      </w:pPr>
      <w:proofErr w:type="spellStart"/>
      <w:r w:rsidRPr="00917A80">
        <w:rPr>
          <w:b/>
          <w:sz w:val="24"/>
          <w:lang w:val="ca-ES"/>
        </w:rPr>
        <w:t>Sprint</w:t>
      </w:r>
      <w:proofErr w:type="spellEnd"/>
      <w:r w:rsidRPr="00917A80">
        <w:rPr>
          <w:b/>
          <w:sz w:val="24"/>
          <w:lang w:val="ca-ES"/>
        </w:rPr>
        <w:t xml:space="preserve"> 5</w:t>
      </w:r>
    </w:p>
    <w:p w14:paraId="5431E00C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els últims retocs a la simulació.</w:t>
      </w:r>
    </w:p>
    <w:p w14:paraId="186D0ED1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Acabar els tests de prova.</w:t>
      </w:r>
    </w:p>
    <w:p w14:paraId="2ADE3554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Realitzar la presentació.</w:t>
      </w:r>
    </w:p>
    <w:p w14:paraId="29B0A358" w14:textId="77777777" w:rsidR="00C0215F" w:rsidRPr="00917A80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Fer una demostració gravada en vídeo.</w:t>
      </w:r>
    </w:p>
    <w:p w14:paraId="787739E9" w14:textId="77777777" w:rsidR="00C0215F" w:rsidRPr="00917A80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10F5A2C6" w14:textId="77777777" w:rsidR="004649B5" w:rsidRPr="00917A80" w:rsidRDefault="004649B5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3A72349C" w14:textId="77777777" w:rsidR="001A365F" w:rsidRPr="00917A80" w:rsidRDefault="001A36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  <w:lang w:val="ca-ES"/>
        </w:rPr>
      </w:pPr>
    </w:p>
    <w:p w14:paraId="4A5924BB" w14:textId="77777777" w:rsidR="00EF15EF" w:rsidRPr="00917A80" w:rsidRDefault="00EF15EF" w:rsidP="001A365F">
      <w:pPr>
        <w:pStyle w:val="Sangra2detindependiente"/>
        <w:spacing w:after="120"/>
        <w:ind w:firstLine="0"/>
        <w:rPr>
          <w:sz w:val="22"/>
          <w:szCs w:val="22"/>
          <w:lang w:val="ca-ES"/>
        </w:rPr>
      </w:pPr>
    </w:p>
    <w:tbl>
      <w:tblPr>
        <w:tblW w:w="9669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33"/>
        <w:gridCol w:w="2096"/>
        <w:gridCol w:w="2025"/>
        <w:gridCol w:w="1855"/>
      </w:tblGrid>
      <w:tr w:rsidR="006C6796" w:rsidRPr="00917A80" w14:paraId="7D1ABFDB" w14:textId="77777777" w:rsidTr="00D57727">
        <w:trPr>
          <w:trHeight w:val="465"/>
        </w:trPr>
        <w:tc>
          <w:tcPr>
            <w:tcW w:w="1560" w:type="dxa"/>
          </w:tcPr>
          <w:p w14:paraId="58E2EE87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lastRenderedPageBreak/>
              <w:t>NÚMERO TASCA</w:t>
            </w:r>
          </w:p>
        </w:tc>
        <w:tc>
          <w:tcPr>
            <w:tcW w:w="2133" w:type="dxa"/>
          </w:tcPr>
          <w:p w14:paraId="14E58DA8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RESPONSABLE</w:t>
            </w:r>
          </w:p>
        </w:tc>
        <w:tc>
          <w:tcPr>
            <w:tcW w:w="2096" w:type="dxa"/>
          </w:tcPr>
          <w:p w14:paraId="45782CFD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PARTICIPANTS I SUPERVISOR (S)</w:t>
            </w:r>
          </w:p>
        </w:tc>
        <w:tc>
          <w:tcPr>
            <w:tcW w:w="2025" w:type="dxa"/>
          </w:tcPr>
          <w:p w14:paraId="2E62C046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DATA FINALITZACIÓ</w:t>
            </w:r>
          </w:p>
        </w:tc>
        <w:tc>
          <w:tcPr>
            <w:tcW w:w="1855" w:type="dxa"/>
          </w:tcPr>
          <w:p w14:paraId="1D771985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ca-ES"/>
              </w:rPr>
            </w:pPr>
            <w:r w:rsidRPr="00917A80">
              <w:rPr>
                <w:rFonts w:ascii="Arial" w:hAnsi="Arial" w:cs="Arial"/>
                <w:b/>
                <w:lang w:val="ca-ES"/>
              </w:rPr>
              <w:t>ESTIMACIÓ EN HORES</w:t>
            </w:r>
          </w:p>
        </w:tc>
      </w:tr>
      <w:tr w:rsidR="006C6796" w:rsidRPr="00917A80" w14:paraId="06DA7C22" w14:textId="77777777" w:rsidTr="00D57727">
        <w:trPr>
          <w:trHeight w:val="353"/>
        </w:trPr>
        <w:tc>
          <w:tcPr>
            <w:tcW w:w="1560" w:type="dxa"/>
          </w:tcPr>
          <w:p w14:paraId="063F2BC6" w14:textId="77777777" w:rsidR="00031F17" w:rsidRPr="00917A80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</w:t>
            </w:r>
          </w:p>
        </w:tc>
        <w:tc>
          <w:tcPr>
            <w:tcW w:w="2133" w:type="dxa"/>
          </w:tcPr>
          <w:p w14:paraId="407EFE1B" w14:textId="77777777" w:rsidR="00031F17" w:rsidRPr="00917A80" w:rsidRDefault="006C679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E72DF8" w14:textId="77777777" w:rsidR="00031F17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59DB6CF7" w14:textId="77777777" w:rsidR="00031F17" w:rsidRPr="00917A80" w:rsidRDefault="00031F17" w:rsidP="00255EE8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21 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Octubre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20</w:t>
            </w:r>
            <w:r w:rsidR="00255EE8"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1855" w:type="dxa"/>
          </w:tcPr>
          <w:p w14:paraId="51F032D2" w14:textId="368B2F90" w:rsidR="00031F17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2528F778" w14:textId="77777777" w:rsidTr="00D57727">
        <w:trPr>
          <w:trHeight w:val="232"/>
        </w:trPr>
        <w:tc>
          <w:tcPr>
            <w:tcW w:w="1560" w:type="dxa"/>
          </w:tcPr>
          <w:p w14:paraId="06D8CFAA" w14:textId="373FD9B9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46A35FC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49E7040" w14:textId="77777777" w:rsidR="00255EE8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4D44ECA4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68371B8E" w14:textId="27905B76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066AA16A" w14:textId="77777777" w:rsidTr="00D57727">
        <w:trPr>
          <w:trHeight w:val="232"/>
        </w:trPr>
        <w:tc>
          <w:tcPr>
            <w:tcW w:w="1560" w:type="dxa"/>
          </w:tcPr>
          <w:p w14:paraId="2FAA8B1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  <w:tc>
          <w:tcPr>
            <w:tcW w:w="2133" w:type="dxa"/>
          </w:tcPr>
          <w:p w14:paraId="3CA7AD2E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AB88CB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Jordi (S), Rafael,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5AAB875F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1752720" w14:textId="68117BC1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255EE8" w:rsidRPr="00917A80" w14:paraId="1A9CA19D" w14:textId="77777777" w:rsidTr="00D57727">
        <w:trPr>
          <w:trHeight w:val="232"/>
        </w:trPr>
        <w:tc>
          <w:tcPr>
            <w:tcW w:w="1560" w:type="dxa"/>
          </w:tcPr>
          <w:p w14:paraId="43BF081F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  <w:tc>
          <w:tcPr>
            <w:tcW w:w="2133" w:type="dxa"/>
          </w:tcPr>
          <w:p w14:paraId="12A75D7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9B994C5" w14:textId="77777777" w:rsidR="00255EE8" w:rsidRPr="00917A80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(S)</w:t>
            </w: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, Dani</w:t>
            </w:r>
            <w:r w:rsidR="007B7EB9" w:rsidRPr="00917A80">
              <w:rPr>
                <w:rFonts w:ascii="Arial" w:hAnsi="Arial" w:cs="Arial"/>
                <w:sz w:val="22"/>
                <w:szCs w:val="22"/>
                <w:lang w:val="ca-ES"/>
              </w:rPr>
              <w:t>, Francisco</w:t>
            </w:r>
          </w:p>
        </w:tc>
        <w:tc>
          <w:tcPr>
            <w:tcW w:w="2025" w:type="dxa"/>
          </w:tcPr>
          <w:p w14:paraId="1F8D0AAE" w14:textId="77777777" w:rsidR="00255EE8" w:rsidRPr="00917A80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 Octubre 2017</w:t>
            </w:r>
          </w:p>
        </w:tc>
        <w:tc>
          <w:tcPr>
            <w:tcW w:w="1855" w:type="dxa"/>
          </w:tcPr>
          <w:p w14:paraId="00DF8923" w14:textId="01C59CAB" w:rsidR="00255EE8" w:rsidRPr="00917A80" w:rsidRDefault="00AC1D7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563FEED6" w14:textId="77777777" w:rsidTr="00D57727">
        <w:trPr>
          <w:trHeight w:val="232"/>
        </w:trPr>
        <w:tc>
          <w:tcPr>
            <w:tcW w:w="1560" w:type="dxa"/>
          </w:tcPr>
          <w:p w14:paraId="05F0C9B9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  <w:tc>
          <w:tcPr>
            <w:tcW w:w="2133" w:type="dxa"/>
          </w:tcPr>
          <w:p w14:paraId="01777A5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F9D194F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28E0C8A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527E66F0" w14:textId="170BEBBF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6202E085" w14:textId="77777777" w:rsidTr="00D57727">
        <w:trPr>
          <w:trHeight w:val="254"/>
        </w:trPr>
        <w:tc>
          <w:tcPr>
            <w:tcW w:w="1560" w:type="dxa"/>
          </w:tcPr>
          <w:p w14:paraId="6DBA65E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6</w:t>
            </w:r>
          </w:p>
        </w:tc>
        <w:tc>
          <w:tcPr>
            <w:tcW w:w="2133" w:type="dxa"/>
          </w:tcPr>
          <w:p w14:paraId="22E51B4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A552985" w14:textId="458E3956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Francisco (S), Dani</w:t>
            </w:r>
            <w:r w:rsidR="00D57727" w:rsidRPr="00917A80">
              <w:rPr>
                <w:rFonts w:ascii="Arial" w:hAnsi="Arial" w:cs="Arial"/>
                <w:sz w:val="22"/>
                <w:szCs w:val="22"/>
                <w:lang w:val="ca-ES"/>
              </w:rPr>
              <w:t>, Jordi</w:t>
            </w:r>
          </w:p>
        </w:tc>
        <w:tc>
          <w:tcPr>
            <w:tcW w:w="2025" w:type="dxa"/>
          </w:tcPr>
          <w:p w14:paraId="4026B745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2851B7BF" w14:textId="3F5FB430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</w:t>
            </w:r>
          </w:p>
        </w:tc>
      </w:tr>
      <w:tr w:rsidR="00255EE8" w:rsidRPr="00917A80" w14:paraId="4C5C9949" w14:textId="77777777" w:rsidTr="00D57727">
        <w:trPr>
          <w:trHeight w:val="232"/>
        </w:trPr>
        <w:tc>
          <w:tcPr>
            <w:tcW w:w="1560" w:type="dxa"/>
          </w:tcPr>
          <w:p w14:paraId="236C28C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  <w:tc>
          <w:tcPr>
            <w:tcW w:w="2133" w:type="dxa"/>
          </w:tcPr>
          <w:p w14:paraId="0764572C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F70EB68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1A03C60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1DCFEA4F" w14:textId="559058F2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13980D90" w14:textId="77777777" w:rsidTr="00D57727">
        <w:trPr>
          <w:trHeight w:val="232"/>
        </w:trPr>
        <w:tc>
          <w:tcPr>
            <w:tcW w:w="1560" w:type="dxa"/>
          </w:tcPr>
          <w:p w14:paraId="1771756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  <w:tc>
          <w:tcPr>
            <w:tcW w:w="2133" w:type="dxa"/>
          </w:tcPr>
          <w:p w14:paraId="76B13812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7C0F3F8" w14:textId="3C46ABF6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Rafael (S), </w:t>
            </w: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Jonatán</w:t>
            </w:r>
            <w:proofErr w:type="spellEnd"/>
          </w:p>
        </w:tc>
        <w:tc>
          <w:tcPr>
            <w:tcW w:w="2025" w:type="dxa"/>
          </w:tcPr>
          <w:p w14:paraId="105C1417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377B632A" w14:textId="1DB12F02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6BC578B8" w14:textId="77777777" w:rsidTr="00D57727">
        <w:trPr>
          <w:trHeight w:val="232"/>
        </w:trPr>
        <w:tc>
          <w:tcPr>
            <w:tcW w:w="1560" w:type="dxa"/>
          </w:tcPr>
          <w:p w14:paraId="4B4D15D8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  <w:tc>
          <w:tcPr>
            <w:tcW w:w="2133" w:type="dxa"/>
          </w:tcPr>
          <w:p w14:paraId="674BD2B6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2DF88C0" w14:textId="77777777" w:rsidR="00255EE8" w:rsidRPr="00917A80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Nil (S), Dani</w:t>
            </w:r>
          </w:p>
        </w:tc>
        <w:tc>
          <w:tcPr>
            <w:tcW w:w="2025" w:type="dxa"/>
          </w:tcPr>
          <w:p w14:paraId="348E1886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A4FA04D" w14:textId="31651334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3</w:t>
            </w:r>
          </w:p>
        </w:tc>
      </w:tr>
      <w:tr w:rsidR="00255EE8" w:rsidRPr="00917A80" w14:paraId="2A15535F" w14:textId="77777777" w:rsidTr="00D57727">
        <w:trPr>
          <w:trHeight w:val="232"/>
        </w:trPr>
        <w:tc>
          <w:tcPr>
            <w:tcW w:w="1560" w:type="dxa"/>
          </w:tcPr>
          <w:p w14:paraId="11B52761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  <w:tc>
          <w:tcPr>
            <w:tcW w:w="2133" w:type="dxa"/>
          </w:tcPr>
          <w:p w14:paraId="6DB4638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C5AB065" w14:textId="7E3FE32A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Tots</w:t>
            </w:r>
          </w:p>
        </w:tc>
        <w:tc>
          <w:tcPr>
            <w:tcW w:w="2025" w:type="dxa"/>
          </w:tcPr>
          <w:p w14:paraId="7E2DECD4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4 Novembre 2017</w:t>
            </w:r>
          </w:p>
        </w:tc>
        <w:tc>
          <w:tcPr>
            <w:tcW w:w="1855" w:type="dxa"/>
          </w:tcPr>
          <w:p w14:paraId="42E36E90" w14:textId="0D9E8391" w:rsidR="00255EE8" w:rsidRPr="00917A80" w:rsidRDefault="0080398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255EE8" w:rsidRPr="00917A80" w14:paraId="13645D75" w14:textId="77777777" w:rsidTr="00D57727">
        <w:trPr>
          <w:trHeight w:val="232"/>
        </w:trPr>
        <w:tc>
          <w:tcPr>
            <w:tcW w:w="1560" w:type="dxa"/>
          </w:tcPr>
          <w:p w14:paraId="0F2C1AD0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11</w:t>
            </w:r>
          </w:p>
        </w:tc>
        <w:tc>
          <w:tcPr>
            <w:tcW w:w="2133" w:type="dxa"/>
          </w:tcPr>
          <w:p w14:paraId="2A0D52FD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C357AF1" w14:textId="1C18EBB7" w:rsidR="00255EE8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ABA50E3" w14:textId="77777777" w:rsidR="00255EE8" w:rsidRPr="00917A80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8BDC612" w14:textId="0C011741" w:rsidR="00255EE8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8</w:t>
            </w:r>
          </w:p>
        </w:tc>
      </w:tr>
      <w:tr w:rsidR="00D57727" w:rsidRPr="00917A80" w14:paraId="7F2D1018" w14:textId="77777777" w:rsidTr="00D57727">
        <w:trPr>
          <w:trHeight w:val="232"/>
        </w:trPr>
        <w:tc>
          <w:tcPr>
            <w:tcW w:w="1560" w:type="dxa"/>
          </w:tcPr>
          <w:p w14:paraId="0C621ED5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12</w:t>
            </w:r>
          </w:p>
        </w:tc>
        <w:tc>
          <w:tcPr>
            <w:tcW w:w="2133" w:type="dxa"/>
          </w:tcPr>
          <w:p w14:paraId="2B45963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27A1793B" w14:textId="3A073113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8B48274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3FFD9AEB" w14:textId="20E5E1BF" w:rsidR="00D57727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0DA7BC12" w14:textId="77777777" w:rsidTr="00D57727">
        <w:trPr>
          <w:trHeight w:val="232"/>
        </w:trPr>
        <w:tc>
          <w:tcPr>
            <w:tcW w:w="1560" w:type="dxa"/>
          </w:tcPr>
          <w:p w14:paraId="7ECF6A0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13</w:t>
            </w:r>
          </w:p>
        </w:tc>
        <w:tc>
          <w:tcPr>
            <w:tcW w:w="2133" w:type="dxa"/>
          </w:tcPr>
          <w:p w14:paraId="7624159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615E1E58" w14:textId="2A780BD2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BF0EFA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 Novembre 2017</w:t>
            </w:r>
          </w:p>
        </w:tc>
        <w:tc>
          <w:tcPr>
            <w:tcW w:w="1855" w:type="dxa"/>
          </w:tcPr>
          <w:p w14:paraId="26AE7413" w14:textId="2E121AA7" w:rsidR="00D57727" w:rsidRPr="00917A80" w:rsidRDefault="00C12392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32D87A04" w14:textId="77777777" w:rsidTr="00D57727">
        <w:trPr>
          <w:trHeight w:val="232"/>
        </w:trPr>
        <w:tc>
          <w:tcPr>
            <w:tcW w:w="1560" w:type="dxa"/>
          </w:tcPr>
          <w:p w14:paraId="76E6B6B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14</w:t>
            </w:r>
          </w:p>
        </w:tc>
        <w:tc>
          <w:tcPr>
            <w:tcW w:w="2133" w:type="dxa"/>
          </w:tcPr>
          <w:p w14:paraId="0BFD2CF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AB35534" w14:textId="4C64582E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CD87253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36A6AA1A" w14:textId="40A1F276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</w:tr>
      <w:tr w:rsidR="00D57727" w:rsidRPr="00917A80" w14:paraId="40132964" w14:textId="77777777" w:rsidTr="00D57727">
        <w:trPr>
          <w:trHeight w:val="232"/>
        </w:trPr>
        <w:tc>
          <w:tcPr>
            <w:tcW w:w="1560" w:type="dxa"/>
          </w:tcPr>
          <w:p w14:paraId="35CDCBBD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  <w:tc>
          <w:tcPr>
            <w:tcW w:w="2133" w:type="dxa"/>
          </w:tcPr>
          <w:p w14:paraId="330DD4CC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4A9665C" w14:textId="52343563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61C89F80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689BE7A9" w14:textId="1FDF794D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</w:tr>
      <w:tr w:rsidR="00D57727" w:rsidRPr="00917A80" w14:paraId="721D0979" w14:textId="77777777" w:rsidTr="00D57727">
        <w:trPr>
          <w:trHeight w:val="483"/>
        </w:trPr>
        <w:tc>
          <w:tcPr>
            <w:tcW w:w="1560" w:type="dxa"/>
          </w:tcPr>
          <w:p w14:paraId="3A27C9D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</w:t>
            </w:r>
          </w:p>
        </w:tc>
        <w:tc>
          <w:tcPr>
            <w:tcW w:w="2133" w:type="dxa"/>
          </w:tcPr>
          <w:p w14:paraId="237798F2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335335" w14:textId="187DFC4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20BE32E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2D174E21" w14:textId="5B3D500B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10</w:t>
            </w:r>
          </w:p>
        </w:tc>
      </w:tr>
      <w:tr w:rsidR="00D57727" w:rsidRPr="00917A80" w14:paraId="44975AFD" w14:textId="77777777" w:rsidTr="00D57727">
        <w:trPr>
          <w:trHeight w:val="232"/>
        </w:trPr>
        <w:tc>
          <w:tcPr>
            <w:tcW w:w="1560" w:type="dxa"/>
          </w:tcPr>
          <w:p w14:paraId="5F015DB8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17</w:t>
            </w:r>
          </w:p>
        </w:tc>
        <w:tc>
          <w:tcPr>
            <w:tcW w:w="2133" w:type="dxa"/>
          </w:tcPr>
          <w:p w14:paraId="527531F0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750992B6" w14:textId="4E2AC5CD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4E37BF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52BD55F4" w14:textId="6597B29F" w:rsidR="00D57727" w:rsidRPr="00917A80" w:rsidRDefault="00DE0BCA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Heiti SC" w:eastAsia="Heiti SC" w:hAnsi="Heiti SC" w:cs="Heiti SC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</w:tr>
      <w:tr w:rsidR="00D57727" w:rsidRPr="00917A80" w14:paraId="0C9BB73C" w14:textId="77777777" w:rsidTr="00D57727">
        <w:trPr>
          <w:trHeight w:val="232"/>
        </w:trPr>
        <w:tc>
          <w:tcPr>
            <w:tcW w:w="1560" w:type="dxa"/>
          </w:tcPr>
          <w:p w14:paraId="7D8A8495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18</w:t>
            </w:r>
          </w:p>
        </w:tc>
        <w:tc>
          <w:tcPr>
            <w:tcW w:w="2133" w:type="dxa"/>
          </w:tcPr>
          <w:p w14:paraId="460D3ED1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052FA6FB" w14:textId="208A2B9B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10259080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 Desembre 2017</w:t>
            </w:r>
          </w:p>
        </w:tc>
        <w:tc>
          <w:tcPr>
            <w:tcW w:w="1855" w:type="dxa"/>
          </w:tcPr>
          <w:p w14:paraId="0C254383" w14:textId="1E894ECE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15</w:t>
            </w:r>
          </w:p>
        </w:tc>
      </w:tr>
      <w:tr w:rsidR="00D57727" w:rsidRPr="00917A80" w14:paraId="76BD7CEB" w14:textId="77777777" w:rsidTr="00D57727">
        <w:trPr>
          <w:trHeight w:val="232"/>
        </w:trPr>
        <w:tc>
          <w:tcPr>
            <w:tcW w:w="1560" w:type="dxa"/>
          </w:tcPr>
          <w:p w14:paraId="4CD12694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19</w:t>
            </w:r>
          </w:p>
        </w:tc>
        <w:tc>
          <w:tcPr>
            <w:tcW w:w="2133" w:type="dxa"/>
          </w:tcPr>
          <w:p w14:paraId="0EC1D4EF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D128E25" w14:textId="33ECF03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0BE3F990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3E9ADCD" w14:textId="4010BFA7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9</w:t>
            </w:r>
          </w:p>
        </w:tc>
      </w:tr>
      <w:tr w:rsidR="00D57727" w:rsidRPr="00917A80" w14:paraId="2EC0BEBA" w14:textId="77777777" w:rsidTr="00D57727">
        <w:trPr>
          <w:trHeight w:val="232"/>
        </w:trPr>
        <w:tc>
          <w:tcPr>
            <w:tcW w:w="1560" w:type="dxa"/>
          </w:tcPr>
          <w:p w14:paraId="5E6E2F57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20</w:t>
            </w:r>
          </w:p>
        </w:tc>
        <w:tc>
          <w:tcPr>
            <w:tcW w:w="2133" w:type="dxa"/>
          </w:tcPr>
          <w:p w14:paraId="441B1311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5DB753AF" w14:textId="4253A99E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D12389D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1F12C949" w14:textId="26782FDA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7</w:t>
            </w:r>
          </w:p>
        </w:tc>
      </w:tr>
      <w:tr w:rsidR="00D57727" w:rsidRPr="00917A80" w14:paraId="33EF65F1" w14:textId="77777777" w:rsidTr="00D57727">
        <w:trPr>
          <w:trHeight w:val="232"/>
        </w:trPr>
        <w:tc>
          <w:tcPr>
            <w:tcW w:w="1560" w:type="dxa"/>
          </w:tcPr>
          <w:p w14:paraId="3361AACE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21</w:t>
            </w:r>
          </w:p>
        </w:tc>
        <w:tc>
          <w:tcPr>
            <w:tcW w:w="2133" w:type="dxa"/>
          </w:tcPr>
          <w:p w14:paraId="44E27462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3E979B62" w14:textId="3250F4F8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5930D8E4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41FD77F2" w14:textId="63A4059C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  <w:tr w:rsidR="00D57727" w:rsidRPr="00917A80" w14:paraId="7B499AC8" w14:textId="77777777" w:rsidTr="00D57727">
        <w:trPr>
          <w:trHeight w:val="232"/>
        </w:trPr>
        <w:tc>
          <w:tcPr>
            <w:tcW w:w="1560" w:type="dxa"/>
          </w:tcPr>
          <w:p w14:paraId="02269F07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22</w:t>
            </w:r>
          </w:p>
        </w:tc>
        <w:tc>
          <w:tcPr>
            <w:tcW w:w="2133" w:type="dxa"/>
          </w:tcPr>
          <w:p w14:paraId="1EAF862B" w14:textId="77777777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Rafael</w:t>
            </w:r>
          </w:p>
        </w:tc>
        <w:tc>
          <w:tcPr>
            <w:tcW w:w="2096" w:type="dxa"/>
          </w:tcPr>
          <w:p w14:paraId="4EBAE30F" w14:textId="231F511F" w:rsidR="00D57727" w:rsidRPr="00917A80" w:rsidRDefault="00D5772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proofErr w:type="spellStart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Sprint</w:t>
            </w:r>
            <w:proofErr w:type="spellEnd"/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 xml:space="preserve"> no iniciat</w:t>
            </w:r>
          </w:p>
        </w:tc>
        <w:tc>
          <w:tcPr>
            <w:tcW w:w="2025" w:type="dxa"/>
          </w:tcPr>
          <w:p w14:paraId="72A59335" w14:textId="77777777" w:rsidR="00D57727" w:rsidRPr="00917A80" w:rsidRDefault="00D57727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16 Desembre 2017</w:t>
            </w:r>
          </w:p>
        </w:tc>
        <w:tc>
          <w:tcPr>
            <w:tcW w:w="1855" w:type="dxa"/>
          </w:tcPr>
          <w:p w14:paraId="550D5383" w14:textId="4C4FBEC9" w:rsidR="00D57727" w:rsidRPr="00917A80" w:rsidRDefault="00005E0D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917A80">
              <w:rPr>
                <w:rFonts w:ascii="Arial" w:hAnsi="Arial" w:cs="Arial"/>
                <w:sz w:val="22"/>
                <w:szCs w:val="22"/>
                <w:lang w:val="ca-ES"/>
              </w:rPr>
              <w:t>5</w:t>
            </w:r>
          </w:p>
        </w:tc>
      </w:tr>
    </w:tbl>
    <w:p w14:paraId="27461851" w14:textId="1A237976" w:rsidR="00486968" w:rsidRPr="00917A80" w:rsidRDefault="00B965A1">
      <w:pPr>
        <w:rPr>
          <w:b/>
          <w:sz w:val="28"/>
          <w:szCs w:val="28"/>
          <w:lang w:val="ca-ES"/>
        </w:rPr>
      </w:pPr>
      <w:r w:rsidRPr="00917A80">
        <w:rPr>
          <w:noProof/>
          <w:sz w:val="28"/>
          <w:szCs w:val="28"/>
          <w:lang w:val="ca-ES"/>
        </w:rPr>
        <w:lastRenderedPageBreak/>
        <w:drawing>
          <wp:anchor distT="0" distB="0" distL="114300" distR="114300" simplePos="0" relativeHeight="251660288" behindDoc="0" locked="0" layoutInCell="1" allowOverlap="1" wp14:anchorId="5DF76308" wp14:editId="752852FB">
            <wp:simplePos x="0" y="0"/>
            <wp:positionH relativeFrom="column">
              <wp:posOffset>-1682750</wp:posOffset>
            </wp:positionH>
            <wp:positionV relativeFrom="paragraph">
              <wp:posOffset>2844800</wp:posOffset>
            </wp:positionV>
            <wp:extent cx="9613900" cy="4190365"/>
            <wp:effectExtent l="171767" t="133033" r="159068" b="184467"/>
            <wp:wrapTopAndBottom/>
            <wp:docPr id="8" name="Imagen 8" descr="../../../Desktop/Captura%20de%20pantalla%202017-10-29%20a%20las%2012.4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10-29%20a%20las%2012.40.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13900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968" w:rsidRPr="00917A80">
        <w:rPr>
          <w:sz w:val="28"/>
          <w:szCs w:val="28"/>
          <w:lang w:val="ca-ES"/>
        </w:rPr>
        <w:br w:type="page"/>
      </w:r>
    </w:p>
    <w:p w14:paraId="1046203D" w14:textId="164D1C5F" w:rsidR="00844C62" w:rsidRPr="00917A80" w:rsidRDefault="00844C62" w:rsidP="00844C62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3. Descripció de la feina feta en cada tasca.</w:t>
      </w:r>
    </w:p>
    <w:p w14:paraId="155E6888" w14:textId="77777777" w:rsidR="00585068" w:rsidRPr="00917A80" w:rsidRDefault="00585068" w:rsidP="00585068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  <w:lang w:val="ca-ES"/>
        </w:rPr>
      </w:pPr>
      <w:bookmarkStart w:id="0" w:name="_GoBack"/>
      <w:bookmarkEnd w:id="0"/>
    </w:p>
    <w:p w14:paraId="1BB08545" w14:textId="49F9EE89" w:rsidR="00844C62" w:rsidRPr="00917A80" w:rsidRDefault="00481C83" w:rsidP="00844C62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1</w:t>
      </w:r>
      <w:r w:rsidR="00844C62" w:rsidRPr="00917A80">
        <w:rPr>
          <w:sz w:val="24"/>
          <w:lang w:val="ca-ES"/>
        </w:rPr>
        <w:t xml:space="preserve">: </w:t>
      </w:r>
      <w:r w:rsidR="00585068" w:rsidRPr="00585068">
        <w:rPr>
          <w:sz w:val="24"/>
          <w:lang w:val="ca-ES"/>
        </w:rPr>
        <w:t>Documentar-se i entendre les físiques del coet i entendre la interfície gràfica</w:t>
      </w:r>
      <w:r w:rsidR="00585068">
        <w:rPr>
          <w:sz w:val="24"/>
          <w:lang w:val="ca-ES"/>
        </w:rPr>
        <w:t>:</w:t>
      </w:r>
    </w:p>
    <w:p w14:paraId="5DF56CA0" w14:textId="14CC7008" w:rsidR="00844C62" w:rsidRPr="00917A80" w:rsidRDefault="00310711" w:rsidP="00844C62">
      <w:pPr>
        <w:pStyle w:val="Sangra2detindependiente"/>
        <w:spacing w:after="120"/>
        <w:ind w:firstLine="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Cadascú</w:t>
      </w:r>
      <w:r w:rsidR="00987502">
        <w:rPr>
          <w:sz w:val="22"/>
          <w:szCs w:val="22"/>
          <w:lang w:val="ca-ES"/>
        </w:rPr>
        <w:t xml:space="preserve"> ha buscat</w:t>
      </w:r>
      <w:r>
        <w:rPr>
          <w:sz w:val="22"/>
          <w:szCs w:val="22"/>
          <w:lang w:val="ca-ES"/>
        </w:rPr>
        <w:t xml:space="preserve"> informació </w:t>
      </w:r>
      <w:r w:rsidR="00987502">
        <w:rPr>
          <w:sz w:val="22"/>
          <w:szCs w:val="22"/>
          <w:lang w:val="ca-ES"/>
        </w:rPr>
        <w:t>sobre l’entorn gràfic</w:t>
      </w:r>
      <w:r>
        <w:rPr>
          <w:sz w:val="22"/>
          <w:szCs w:val="22"/>
          <w:lang w:val="ca-ES"/>
        </w:rPr>
        <w:t xml:space="preserve">. Per a això s’ha acudit sobre tot a la </w:t>
      </w:r>
      <w:r w:rsidR="00987502">
        <w:rPr>
          <w:sz w:val="22"/>
          <w:szCs w:val="22"/>
          <w:lang w:val="ca-ES"/>
        </w:rPr>
        <w:t>gui</w:t>
      </w:r>
      <w:r>
        <w:rPr>
          <w:sz w:val="22"/>
          <w:szCs w:val="22"/>
          <w:lang w:val="ca-ES"/>
        </w:rPr>
        <w:t xml:space="preserve">a de la pràctica 1 i 2 de la mateixa assignatura. Per a les físiques s’ha utilitzat </w:t>
      </w:r>
      <w:r w:rsidR="00987502">
        <w:rPr>
          <w:sz w:val="22"/>
          <w:szCs w:val="22"/>
          <w:lang w:val="ca-ES"/>
        </w:rPr>
        <w:t>un llibre d’introducció a la física aeroespacial.</w:t>
      </w:r>
    </w:p>
    <w:p w14:paraId="7A7A5B14" w14:textId="6FF60893" w:rsidR="00844C62" w:rsidRDefault="00844C62" w:rsidP="00585068">
      <w:pPr>
        <w:pStyle w:val="Textoindependiente2"/>
        <w:rPr>
          <w:sz w:val="22"/>
          <w:szCs w:val="22"/>
          <w:lang w:val="ca-ES"/>
        </w:rPr>
      </w:pPr>
      <w:r w:rsidRPr="00917A80">
        <w:rPr>
          <w:sz w:val="24"/>
          <w:lang w:val="ca-ES"/>
        </w:rPr>
        <w:t xml:space="preserve">Tasca 2: </w:t>
      </w:r>
      <w:r w:rsidR="00585068" w:rsidRPr="00585068">
        <w:rPr>
          <w:sz w:val="24"/>
          <w:lang w:val="ca-ES"/>
        </w:rPr>
        <w:t xml:space="preserve">Obtenció d’informació </w:t>
      </w:r>
      <w:proofErr w:type="spellStart"/>
      <w:r w:rsidR="00585068" w:rsidRPr="00585068">
        <w:rPr>
          <w:sz w:val="24"/>
          <w:lang w:val="ca-ES"/>
        </w:rPr>
        <w:t>d’OpenGL</w:t>
      </w:r>
      <w:proofErr w:type="spellEnd"/>
      <w:r w:rsidR="00585068">
        <w:rPr>
          <w:sz w:val="24"/>
          <w:lang w:val="ca-ES"/>
        </w:rPr>
        <w:t>:</w:t>
      </w:r>
    </w:p>
    <w:p w14:paraId="17A113AE" w14:textId="76243983" w:rsidR="00585068" w:rsidRDefault="00987502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Tothom ha</w:t>
      </w:r>
      <w:r w:rsidR="00310711">
        <w:rPr>
          <w:b w:val="0"/>
          <w:sz w:val="22"/>
          <w:szCs w:val="22"/>
          <w:lang w:val="ca-ES"/>
        </w:rPr>
        <w:t xml:space="preserve"> </w:t>
      </w:r>
      <w:r>
        <w:rPr>
          <w:b w:val="0"/>
          <w:sz w:val="22"/>
          <w:szCs w:val="22"/>
          <w:lang w:val="ca-ES"/>
        </w:rPr>
        <w:t>buscat</w:t>
      </w:r>
      <w:r w:rsidR="00310711">
        <w:rPr>
          <w:b w:val="0"/>
          <w:sz w:val="22"/>
          <w:szCs w:val="22"/>
          <w:lang w:val="ca-ES"/>
        </w:rPr>
        <w:t xml:space="preserve"> informació </w:t>
      </w:r>
      <w:proofErr w:type="spellStart"/>
      <w:r w:rsidR="00310711">
        <w:rPr>
          <w:b w:val="0"/>
          <w:sz w:val="22"/>
          <w:szCs w:val="22"/>
          <w:lang w:val="ca-ES"/>
        </w:rPr>
        <w:t>d’OpenGL</w:t>
      </w:r>
      <w:proofErr w:type="spellEnd"/>
      <w:r w:rsidR="00310711">
        <w:rPr>
          <w:b w:val="0"/>
          <w:sz w:val="22"/>
          <w:szCs w:val="22"/>
          <w:lang w:val="ca-ES"/>
        </w:rPr>
        <w:t>. La informació més interessant que hem trobat es la oficial.</w:t>
      </w:r>
    </w:p>
    <w:p w14:paraId="233790AC" w14:textId="2BD11817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3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Aconseguir que algun </w:t>
      </w:r>
      <w:r>
        <w:rPr>
          <w:sz w:val="24"/>
          <w:lang w:val="ca-ES"/>
        </w:rPr>
        <w:t>objecte es mogui:</w:t>
      </w:r>
    </w:p>
    <w:p w14:paraId="189B91DD" w14:textId="1E58B375" w:rsidR="00585068" w:rsidRDefault="00310711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</w:t>
      </w:r>
      <w:r w:rsidR="00841833">
        <w:rPr>
          <w:b w:val="0"/>
          <w:sz w:val="22"/>
          <w:szCs w:val="22"/>
          <w:lang w:val="ca-ES"/>
        </w:rPr>
        <w:t xml:space="preserve">ha aconseguit </w:t>
      </w:r>
      <w:r>
        <w:rPr>
          <w:b w:val="0"/>
          <w:sz w:val="22"/>
          <w:szCs w:val="22"/>
          <w:lang w:val="ca-ES"/>
        </w:rPr>
        <w:t xml:space="preserve">fer </w:t>
      </w:r>
      <w:r w:rsidR="00987502">
        <w:rPr>
          <w:b w:val="0"/>
          <w:sz w:val="22"/>
          <w:szCs w:val="22"/>
          <w:lang w:val="ca-ES"/>
        </w:rPr>
        <w:t xml:space="preserve">que un objecte es mogui a partir de botons nous afegits a l’entorn VGI. </w:t>
      </w:r>
    </w:p>
    <w:p w14:paraId="1C8B2A6D" w14:textId="09A75E47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4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Aprendre a utilitzar un Excel per fer els càlculs de les fís</w:t>
      </w:r>
      <w:r>
        <w:rPr>
          <w:sz w:val="24"/>
          <w:lang w:val="ca-ES"/>
        </w:rPr>
        <w:t>iques del coet a partir de codi:</w:t>
      </w:r>
    </w:p>
    <w:p w14:paraId="4B36E6D9" w14:textId="49F4AD49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determinat que l’Excel era massa complicat d’implementar a l’entorn i s’ha decidit de fer les fórmules físiques en un script (tasca 9).</w:t>
      </w:r>
    </w:p>
    <w:p w14:paraId="5AEB3E34" w14:textId="3269D94C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5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 xml:space="preserve">Importació d’objectes externs </w:t>
      </w:r>
      <w:proofErr w:type="spellStart"/>
      <w:r w:rsidRPr="00585068">
        <w:rPr>
          <w:sz w:val="24"/>
          <w:lang w:val="ca-ES"/>
        </w:rPr>
        <w:t>d’OpenGL</w:t>
      </w:r>
      <w:proofErr w:type="spellEnd"/>
      <w:r w:rsidRPr="00585068">
        <w:rPr>
          <w:sz w:val="24"/>
          <w:lang w:val="ca-ES"/>
        </w:rPr>
        <w:t xml:space="preserve"> i poder-los moure</w:t>
      </w:r>
      <w:r>
        <w:rPr>
          <w:sz w:val="24"/>
          <w:lang w:val="ca-ES"/>
        </w:rPr>
        <w:t>:</w:t>
      </w:r>
    </w:p>
    <w:p w14:paraId="7BD5FA2B" w14:textId="0375B822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S’ha aconseguit crear objectes de prova en format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i .3ds amb editors externs i s’han importat correctament a l’entorn. No s’han pogut moure encara, aquesta tasca està en procés. </w:t>
      </w:r>
    </w:p>
    <w:p w14:paraId="3D4FE784" w14:textId="2B7EAC25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6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Que el coet pugui fer una trajectòria marcada des d’un principi sense efectes de físiques</w:t>
      </w:r>
      <w:r>
        <w:rPr>
          <w:sz w:val="24"/>
          <w:lang w:val="ca-ES"/>
        </w:rPr>
        <w:t>:</w:t>
      </w:r>
    </w:p>
    <w:p w14:paraId="7DD6835E" w14:textId="30A7A356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El coet fa una trajectòria i es mou. La trajectòria es erràtica i en futures tasques s’ha de fer que sigui més realista. </w:t>
      </w:r>
    </w:p>
    <w:p w14:paraId="2013317C" w14:textId="26784F68" w:rsidR="00585068" w:rsidRPr="00585068" w:rsidRDefault="00585068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sz w:val="24"/>
          <w:lang w:val="ca-ES"/>
        </w:rPr>
        <w:t>Tasca 7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per les animacions de foc</w:t>
      </w:r>
      <w:r>
        <w:rPr>
          <w:sz w:val="24"/>
          <w:lang w:val="ca-ES"/>
        </w:rPr>
        <w:t>:</w:t>
      </w:r>
    </w:p>
    <w:p w14:paraId="0572CC45" w14:textId="42EC6E23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S’està buscant informació al respecte per poder implementar-les en el futur en el cas de que no sigui una complicació i tinguem temps.</w:t>
      </w:r>
    </w:p>
    <w:p w14:paraId="16C051EC" w14:textId="20D3AC71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8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Creació d’un planeta i un coet bàsic</w:t>
      </w:r>
      <w:r>
        <w:rPr>
          <w:sz w:val="24"/>
          <w:lang w:val="ca-ES"/>
        </w:rPr>
        <w:t>:</w:t>
      </w:r>
    </w:p>
    <w:p w14:paraId="052FD30D" w14:textId="3E530FFA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S’estan creant models .</w:t>
      </w:r>
      <w:proofErr w:type="spellStart"/>
      <w:r>
        <w:rPr>
          <w:b w:val="0"/>
          <w:sz w:val="22"/>
          <w:szCs w:val="22"/>
          <w:lang w:val="ca-ES"/>
        </w:rPr>
        <w:t>obj</w:t>
      </w:r>
      <w:proofErr w:type="spellEnd"/>
      <w:r>
        <w:rPr>
          <w:b w:val="0"/>
          <w:sz w:val="22"/>
          <w:szCs w:val="22"/>
          <w:lang w:val="ca-ES"/>
        </w:rPr>
        <w:t xml:space="preserve"> bàsics del coet i el planeta per tal de poder començar a fer les proves de trajectòries. </w:t>
      </w:r>
    </w:p>
    <w:p w14:paraId="590F525F" w14:textId="738B2CE9" w:rsidR="00585068" w:rsidRDefault="00585068" w:rsidP="00585068">
      <w:pPr>
        <w:pStyle w:val="Textoindependiente2"/>
        <w:rPr>
          <w:sz w:val="22"/>
          <w:szCs w:val="22"/>
          <w:lang w:val="ca-ES"/>
        </w:rPr>
      </w:pPr>
      <w:r>
        <w:rPr>
          <w:sz w:val="24"/>
          <w:lang w:val="ca-ES"/>
        </w:rPr>
        <w:t>Tasca 9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Inserir les físiques en un Script</w:t>
      </w:r>
      <w:r>
        <w:rPr>
          <w:sz w:val="24"/>
          <w:lang w:val="ca-ES"/>
        </w:rPr>
        <w:t>:</w:t>
      </w:r>
    </w:p>
    <w:p w14:paraId="6730E007" w14:textId="69C275A0" w:rsid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>Les físiques estan quasi totes implementades actualment. Falta acabar d’escriure un 20% de les físiques.</w:t>
      </w:r>
    </w:p>
    <w:p w14:paraId="2CEE4BF5" w14:textId="62219B06" w:rsidR="00585068" w:rsidRPr="00585068" w:rsidRDefault="00585068" w:rsidP="00585068">
      <w:pPr>
        <w:pStyle w:val="Textoindependiente2"/>
        <w:rPr>
          <w:sz w:val="24"/>
          <w:lang w:val="ca-ES"/>
        </w:rPr>
      </w:pPr>
      <w:r>
        <w:rPr>
          <w:sz w:val="24"/>
          <w:lang w:val="ca-ES"/>
        </w:rPr>
        <w:t>Tasca 10</w:t>
      </w:r>
      <w:r w:rsidRPr="00917A80">
        <w:rPr>
          <w:sz w:val="24"/>
          <w:lang w:val="ca-ES"/>
        </w:rPr>
        <w:t xml:space="preserve">: </w:t>
      </w:r>
      <w:r w:rsidRPr="00585068">
        <w:rPr>
          <w:sz w:val="24"/>
          <w:lang w:val="ca-ES"/>
        </w:rPr>
        <w:t>Cerca d’informació sobre aplicar textures a objectes</w:t>
      </w:r>
      <w:r>
        <w:rPr>
          <w:sz w:val="24"/>
          <w:lang w:val="ca-ES"/>
        </w:rPr>
        <w:t>:</w:t>
      </w:r>
    </w:p>
    <w:p w14:paraId="4CE4CDBF" w14:textId="5A5B5A07" w:rsidR="00585068" w:rsidRPr="00585068" w:rsidRDefault="00841833" w:rsidP="00585068">
      <w:pPr>
        <w:pStyle w:val="Textoindependiente2"/>
        <w:rPr>
          <w:b w:val="0"/>
          <w:sz w:val="22"/>
          <w:szCs w:val="22"/>
          <w:lang w:val="ca-ES"/>
        </w:rPr>
      </w:pPr>
      <w:r>
        <w:rPr>
          <w:b w:val="0"/>
          <w:sz w:val="22"/>
          <w:szCs w:val="22"/>
          <w:lang w:val="ca-ES"/>
        </w:rPr>
        <w:t xml:space="preserve">S’ha començat a buscar informació de com aplicar textures ja que ajudarà a fer que quan el coet es mogui </w:t>
      </w:r>
      <w:r w:rsidR="00125A95">
        <w:rPr>
          <w:b w:val="0"/>
          <w:sz w:val="22"/>
          <w:szCs w:val="22"/>
          <w:lang w:val="ca-ES"/>
        </w:rPr>
        <w:t xml:space="preserve">doni una sensació major de moviment. </w:t>
      </w:r>
    </w:p>
    <w:p w14:paraId="62E95853" w14:textId="77777777" w:rsidR="00585068" w:rsidRDefault="00585068" w:rsidP="00585068">
      <w:pPr>
        <w:pStyle w:val="Textoindependiente2"/>
        <w:rPr>
          <w:b w:val="0"/>
          <w:sz w:val="22"/>
          <w:szCs w:val="22"/>
          <w:lang w:val="ca-ES"/>
        </w:rPr>
      </w:pPr>
    </w:p>
    <w:p w14:paraId="642A632C" w14:textId="015A1966" w:rsidR="00585068" w:rsidRDefault="00585068">
      <w:pPr>
        <w:rPr>
          <w:sz w:val="22"/>
          <w:szCs w:val="22"/>
          <w:lang w:val="ca-ES"/>
        </w:rPr>
      </w:pPr>
    </w:p>
    <w:p w14:paraId="43050B8C" w14:textId="77777777" w:rsidR="009E60A2" w:rsidRPr="00917A80" w:rsidRDefault="00844C62" w:rsidP="009E21E0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t>4</w:t>
      </w:r>
      <w:r w:rsidR="00C80358" w:rsidRPr="00917A80">
        <w:rPr>
          <w:sz w:val="28"/>
          <w:szCs w:val="28"/>
          <w:lang w:val="ca-ES"/>
        </w:rPr>
        <w:t>. Validació i control de qualitat del projecte</w:t>
      </w:r>
      <w:r w:rsidR="009E60A2" w:rsidRPr="00917A80">
        <w:rPr>
          <w:sz w:val="28"/>
          <w:szCs w:val="28"/>
          <w:lang w:val="ca-ES"/>
        </w:rPr>
        <w:t>.</w:t>
      </w:r>
    </w:p>
    <w:p w14:paraId="01904E72" w14:textId="77777777" w:rsidR="00917A80" w:rsidRDefault="00917A80" w:rsidP="00917A80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</w:p>
    <w:p w14:paraId="21C8A49D" w14:textId="2C2BF45D" w:rsidR="00917A80" w:rsidRPr="00917A80" w:rsidRDefault="00917A80" w:rsidP="00917A80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Les proves estan encara per decidir, ja que depenen dels paràmetres introduïts i la resposta del model. Encara així les proves principals </w:t>
      </w:r>
      <w:r>
        <w:rPr>
          <w:sz w:val="22"/>
          <w:szCs w:val="22"/>
          <w:lang w:val="ca-ES"/>
        </w:rPr>
        <w:t xml:space="preserve">que volem provar son: </w:t>
      </w:r>
    </w:p>
    <w:p w14:paraId="07495F5C" w14:textId="0548336D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1</w:t>
      </w:r>
      <w:r w:rsidR="00917A80">
        <w:rPr>
          <w:sz w:val="22"/>
          <w:szCs w:val="22"/>
          <w:lang w:val="ca-ES"/>
        </w:rPr>
        <w:t>: Que el coet no tingui impuls suficient per al llançament.</w:t>
      </w:r>
    </w:p>
    <w:p w14:paraId="24DC0C0A" w14:textId="36BE8ACB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 xml:space="preserve">Prova </w:t>
      </w:r>
      <w:r w:rsidR="00917A80">
        <w:rPr>
          <w:sz w:val="22"/>
          <w:szCs w:val="22"/>
          <w:lang w:val="ca-ES"/>
        </w:rPr>
        <w:t>2: Que a mitja trajectòria es quedi sense impuls per poder posar-se en orbita.</w:t>
      </w:r>
    </w:p>
    <w:p w14:paraId="28C69747" w14:textId="1837B9CD" w:rsidR="009E60A2" w:rsidRPr="00917A80" w:rsidRDefault="00C80358" w:rsidP="00917A80">
      <w:pPr>
        <w:pStyle w:val="Sangra2detindependiente"/>
        <w:numPr>
          <w:ilvl w:val="0"/>
          <w:numId w:val="12"/>
        </w:numPr>
        <w:spacing w:after="120"/>
        <w:rPr>
          <w:sz w:val="22"/>
          <w:szCs w:val="22"/>
          <w:lang w:val="ca-ES"/>
        </w:rPr>
      </w:pPr>
      <w:r w:rsidRPr="00917A80">
        <w:rPr>
          <w:sz w:val="22"/>
          <w:szCs w:val="22"/>
          <w:lang w:val="ca-ES"/>
        </w:rPr>
        <w:t>Prova</w:t>
      </w:r>
      <w:r w:rsidR="009E60A2" w:rsidRPr="00917A80">
        <w:rPr>
          <w:sz w:val="22"/>
          <w:szCs w:val="22"/>
          <w:lang w:val="ca-ES"/>
        </w:rPr>
        <w:t xml:space="preserve"> </w:t>
      </w:r>
      <w:r w:rsidR="00917A80">
        <w:rPr>
          <w:sz w:val="22"/>
          <w:szCs w:val="22"/>
          <w:lang w:val="ca-ES"/>
        </w:rPr>
        <w:t>3: Comprovar que els paràmetres tenen un impacte real sobre el coet i la simulació.</w:t>
      </w:r>
    </w:p>
    <w:p w14:paraId="65A648BF" w14:textId="7D99A351" w:rsidR="00125A95" w:rsidRDefault="00125A95">
      <w:pPr>
        <w:rPr>
          <w:rFonts w:ascii="Arial" w:hAnsi="Arial" w:cs="Arial"/>
          <w:color w:val="FF0000"/>
          <w:sz w:val="22"/>
          <w:szCs w:val="22"/>
          <w:lang w:val="ca-ES"/>
        </w:rPr>
      </w:pPr>
      <w:r>
        <w:rPr>
          <w:rFonts w:ascii="Arial" w:hAnsi="Arial" w:cs="Arial"/>
          <w:color w:val="FF0000"/>
          <w:sz w:val="22"/>
          <w:szCs w:val="22"/>
          <w:lang w:val="ca-ES"/>
        </w:rPr>
        <w:br w:type="page"/>
      </w:r>
    </w:p>
    <w:p w14:paraId="3741ABF1" w14:textId="77777777" w:rsidR="001A365F" w:rsidRPr="00917A80" w:rsidRDefault="00844C62" w:rsidP="001A365F">
      <w:pPr>
        <w:pStyle w:val="Textoindependiente2"/>
        <w:rPr>
          <w:sz w:val="28"/>
          <w:szCs w:val="28"/>
          <w:lang w:val="ca-ES"/>
        </w:rPr>
      </w:pPr>
      <w:r w:rsidRPr="00917A80">
        <w:rPr>
          <w:sz w:val="28"/>
          <w:szCs w:val="28"/>
          <w:lang w:val="ca-ES"/>
        </w:rPr>
        <w:lastRenderedPageBreak/>
        <w:t>5</w:t>
      </w:r>
      <w:r w:rsidR="001A365F" w:rsidRPr="00917A80">
        <w:rPr>
          <w:sz w:val="28"/>
          <w:szCs w:val="28"/>
          <w:lang w:val="ca-ES"/>
        </w:rPr>
        <w:t>. Bibliografia i refer</w:t>
      </w:r>
      <w:r w:rsidR="00065743" w:rsidRPr="00917A80">
        <w:rPr>
          <w:sz w:val="28"/>
          <w:szCs w:val="28"/>
          <w:lang w:val="ca-ES"/>
        </w:rPr>
        <w:t>ències</w:t>
      </w:r>
    </w:p>
    <w:p w14:paraId="0C7F884E" w14:textId="282E7B48" w:rsidR="00F6527D" w:rsidRPr="00917A80" w:rsidRDefault="00F6527D" w:rsidP="00925394">
      <w:pPr>
        <w:pStyle w:val="biblio"/>
        <w:rPr>
          <w:lang w:val="ca-ES"/>
        </w:rPr>
      </w:pPr>
      <w:r>
        <w:rPr>
          <w:lang w:val="ca-ES"/>
        </w:rPr>
        <w:t xml:space="preserve"> [Físiques]</w:t>
      </w:r>
      <w:r>
        <w:rPr>
          <w:lang w:val="ca-ES"/>
        </w:rPr>
        <w:tab/>
        <w:t xml:space="preserve">S. </w:t>
      </w:r>
      <w:proofErr w:type="spellStart"/>
      <w:r>
        <w:rPr>
          <w:lang w:val="ca-ES"/>
        </w:rPr>
        <w:t>Franchini</w:t>
      </w:r>
      <w:proofErr w:type="spellEnd"/>
      <w:r>
        <w:rPr>
          <w:lang w:val="ca-ES"/>
        </w:rPr>
        <w:t xml:space="preserve">, Ó. López. </w:t>
      </w:r>
      <w:proofErr w:type="spellStart"/>
      <w:r>
        <w:rPr>
          <w:i/>
          <w:lang w:val="ca-ES"/>
        </w:rPr>
        <w:t>Introducción</w:t>
      </w:r>
      <w:proofErr w:type="spellEnd"/>
      <w:r>
        <w:rPr>
          <w:i/>
          <w:lang w:val="ca-ES"/>
        </w:rPr>
        <w:t xml:space="preserve"> a la </w:t>
      </w:r>
      <w:proofErr w:type="spellStart"/>
      <w:r>
        <w:rPr>
          <w:i/>
          <w:lang w:val="ca-ES"/>
        </w:rPr>
        <w:t>Ingenieria</w:t>
      </w:r>
      <w:proofErr w:type="spellEnd"/>
      <w:r>
        <w:rPr>
          <w:i/>
          <w:lang w:val="ca-ES"/>
        </w:rPr>
        <w:t xml:space="preserve"> Aeroespacial</w:t>
      </w:r>
      <w:r>
        <w:rPr>
          <w:lang w:val="ca-ES"/>
        </w:rPr>
        <w:t xml:space="preserve">. 2ª </w:t>
      </w:r>
      <w:proofErr w:type="spellStart"/>
      <w:r>
        <w:rPr>
          <w:lang w:val="ca-ES"/>
        </w:rPr>
        <w:t>Edición</w:t>
      </w:r>
      <w:proofErr w:type="spellEnd"/>
      <w:r w:rsidR="007F2939">
        <w:rPr>
          <w:lang w:val="ca-ES"/>
        </w:rPr>
        <w:t xml:space="preserve">, </w:t>
      </w:r>
      <w:proofErr w:type="spellStart"/>
      <w:r w:rsidR="007F2939">
        <w:rPr>
          <w:lang w:val="ca-ES"/>
        </w:rPr>
        <w:t>Garceta</w:t>
      </w:r>
      <w:proofErr w:type="spellEnd"/>
      <w:r w:rsidR="007F2939">
        <w:rPr>
          <w:lang w:val="ca-ES"/>
        </w:rPr>
        <w:t xml:space="preserve"> Grupo Editorial. 2012: Madrid.</w:t>
      </w:r>
    </w:p>
    <w:p w14:paraId="7ED642E4" w14:textId="7F10F09C" w:rsidR="00C04C20" w:rsidRDefault="006D716E" w:rsidP="00C04C20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="00925394">
        <w:rPr>
          <w:lang w:val="ca-ES"/>
        </w:rPr>
        <w:t>Pràc</w:t>
      </w:r>
      <w:proofErr w:type="spellEnd"/>
      <w:r w:rsidR="00925394"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 w:rsidR="00C04C20">
        <w:rPr>
          <w:lang w:val="ca-ES"/>
        </w:rPr>
        <w:t>E. Martí</w:t>
      </w:r>
      <w:r w:rsidR="00C04C20">
        <w:rPr>
          <w:lang w:val="ca-ES"/>
        </w:rPr>
        <w:t xml:space="preserve">. </w:t>
      </w:r>
      <w:proofErr w:type="spellStart"/>
      <w:r w:rsidR="00C04C20" w:rsidRPr="00C04C20">
        <w:rPr>
          <w:i/>
          <w:lang w:val="es-ES_tradnl"/>
        </w:rPr>
        <w:t>Introducció</w:t>
      </w:r>
      <w:proofErr w:type="spellEnd"/>
      <w:r w:rsidR="00C04C20" w:rsidRPr="00C04C20">
        <w:rPr>
          <w:i/>
          <w:lang w:val="es-ES_tradnl"/>
        </w:rPr>
        <w:t xml:space="preserve"> a Visual C++ 2013 i a </w:t>
      </w:r>
      <w:proofErr w:type="spellStart"/>
      <w:r w:rsidR="00C04C20" w:rsidRPr="00C04C20">
        <w:rPr>
          <w:i/>
          <w:lang w:val="es-ES_tradnl"/>
        </w:rPr>
        <w:t>OpenGL</w:t>
      </w:r>
      <w:proofErr w:type="spellEnd"/>
      <w:r w:rsidR="00C04C20">
        <w:rPr>
          <w:lang w:val="ca-ES"/>
        </w:rPr>
        <w:t xml:space="preserve">. </w:t>
      </w:r>
      <w:r w:rsidR="00C04C20">
        <w:rPr>
          <w:lang w:val="ca-ES"/>
        </w:rPr>
        <w:t>Universitat Autònoma de Barcelona. 2017</w:t>
      </w:r>
      <w:r w:rsidR="00C04C20">
        <w:rPr>
          <w:lang w:val="ca-ES"/>
        </w:rPr>
        <w:t xml:space="preserve">: </w:t>
      </w:r>
      <w:r w:rsidR="00C04C20">
        <w:rPr>
          <w:lang w:val="ca-ES"/>
        </w:rPr>
        <w:t>Barcelona</w:t>
      </w:r>
      <w:r w:rsidR="00C04C20">
        <w:rPr>
          <w:lang w:val="ca-ES"/>
        </w:rPr>
        <w:t>.</w:t>
      </w:r>
    </w:p>
    <w:p w14:paraId="31FF1BC7" w14:textId="7BDE92C3" w:rsidR="006D716E" w:rsidRPr="00C04C20" w:rsidRDefault="00C04C20" w:rsidP="00C04C20">
      <w:pPr>
        <w:pStyle w:val="biblio"/>
        <w:rPr>
          <w:i/>
        </w:rPr>
      </w:pPr>
      <w:r w:rsidRPr="00917A80">
        <w:rPr>
          <w:lang w:val="ca-ES"/>
        </w:rPr>
        <w:t>[</w:t>
      </w:r>
      <w:proofErr w:type="spellStart"/>
      <w:r>
        <w:rPr>
          <w:lang w:val="ca-ES"/>
        </w:rPr>
        <w:t>Pràc</w:t>
      </w:r>
      <w:proofErr w:type="spellEnd"/>
      <w:r>
        <w:rPr>
          <w:lang w:val="ca-ES"/>
        </w:rPr>
        <w:t>. VGI</w:t>
      </w:r>
      <w:r w:rsidRPr="00917A80">
        <w:rPr>
          <w:lang w:val="ca-ES"/>
        </w:rPr>
        <w:t>]</w:t>
      </w:r>
      <w:r w:rsidRPr="00917A80">
        <w:rPr>
          <w:lang w:val="ca-ES"/>
        </w:rPr>
        <w:tab/>
      </w:r>
      <w:r>
        <w:rPr>
          <w:lang w:val="ca-ES"/>
        </w:rPr>
        <w:t xml:space="preserve">E. Martí. </w:t>
      </w:r>
      <w:proofErr w:type="spellStart"/>
      <w:r w:rsidRPr="00C04C20">
        <w:rPr>
          <w:i/>
        </w:rPr>
        <w:t>Volum</w:t>
      </w:r>
      <w:proofErr w:type="spellEnd"/>
      <w:r w:rsidRPr="00C04C20">
        <w:rPr>
          <w:i/>
        </w:rPr>
        <w:t xml:space="preserve"> de </w:t>
      </w:r>
      <w:proofErr w:type="spellStart"/>
      <w:r w:rsidRPr="00C04C20">
        <w:rPr>
          <w:i/>
        </w:rPr>
        <w:t>Visualització</w:t>
      </w:r>
      <w:proofErr w:type="spellEnd"/>
      <w:r w:rsidRPr="00C04C20">
        <w:rPr>
          <w:i/>
        </w:rPr>
        <w:t xml:space="preserve"> i </w:t>
      </w:r>
      <w:proofErr w:type="spellStart"/>
      <w:r w:rsidRPr="00C04C20">
        <w:rPr>
          <w:i/>
        </w:rPr>
        <w:t>Muntatge</w:t>
      </w:r>
      <w:proofErr w:type="spellEnd"/>
      <w:r w:rsidRPr="00C04C20">
        <w:rPr>
          <w:i/>
        </w:rPr>
        <w:t xml:space="preserve"> </w:t>
      </w:r>
      <w:proofErr w:type="spellStart"/>
      <w:r w:rsidRPr="00C04C20">
        <w:rPr>
          <w:i/>
        </w:rPr>
        <w:t>d’Escenes</w:t>
      </w:r>
      <w:proofErr w:type="spellEnd"/>
      <w:r>
        <w:rPr>
          <w:lang w:val="ca-ES"/>
        </w:rPr>
        <w:t>. Universitat Autònoma de Barcelona. 2017: Barcelona.</w:t>
      </w:r>
    </w:p>
    <w:p w14:paraId="22D97EBB" w14:textId="77777777" w:rsidR="006D716E" w:rsidRPr="00917A80" w:rsidRDefault="006D716E" w:rsidP="006D716E">
      <w:pPr>
        <w:pStyle w:val="biblio"/>
        <w:rPr>
          <w:lang w:val="ca-ES"/>
        </w:rPr>
      </w:pPr>
      <w:r w:rsidRPr="00917A80">
        <w:rPr>
          <w:lang w:val="ca-ES"/>
        </w:rPr>
        <w:t>[</w:t>
      </w:r>
      <w:proofErr w:type="spellStart"/>
      <w:r w:rsidRPr="00917A80">
        <w:rPr>
          <w:lang w:val="ca-ES"/>
        </w:rPr>
        <w:t>OpenGL</w:t>
      </w:r>
      <w:proofErr w:type="spellEnd"/>
      <w:r w:rsidRPr="00917A80">
        <w:rPr>
          <w:lang w:val="ca-ES"/>
        </w:rPr>
        <w:t>]</w:t>
      </w:r>
      <w:r w:rsidRPr="00917A80">
        <w:rPr>
          <w:lang w:val="ca-ES"/>
        </w:rPr>
        <w:tab/>
      </w:r>
      <w:hyperlink r:id="rId7" w:history="1">
        <w:r w:rsidRPr="00917A80">
          <w:rPr>
            <w:rStyle w:val="Hipervnculo"/>
            <w:lang w:val="ca-ES"/>
          </w:rPr>
          <w:t>www.opengl.org</w:t>
        </w:r>
      </w:hyperlink>
      <w:r w:rsidRPr="00917A80">
        <w:rPr>
          <w:lang w:val="ca-ES"/>
        </w:rPr>
        <w:t xml:space="preserve">, web oficiosa </w:t>
      </w:r>
      <w:proofErr w:type="spellStart"/>
      <w:r w:rsidRPr="00917A80">
        <w:rPr>
          <w:lang w:val="ca-ES"/>
        </w:rPr>
        <w:t>d’OpenGL</w:t>
      </w:r>
      <w:proofErr w:type="spellEnd"/>
      <w:r w:rsidRPr="00917A80">
        <w:rPr>
          <w:lang w:val="ca-ES"/>
        </w:rPr>
        <w:t xml:space="preserve"> amb informació sobre extensions de la llibreria i </w:t>
      </w:r>
      <w:proofErr w:type="spellStart"/>
      <w:r w:rsidRPr="00917A80">
        <w:rPr>
          <w:lang w:val="ca-ES"/>
        </w:rPr>
        <w:t>FAQ’s</w:t>
      </w:r>
      <w:proofErr w:type="spellEnd"/>
      <w:r w:rsidRPr="00917A80">
        <w:rPr>
          <w:lang w:val="ca-ES"/>
        </w:rPr>
        <w:t>.</w:t>
      </w:r>
    </w:p>
    <w:p w14:paraId="7938F30D" w14:textId="77777777" w:rsidR="009E60A2" w:rsidRPr="00917A80" w:rsidRDefault="009E60A2" w:rsidP="009E60A2">
      <w:pPr>
        <w:rPr>
          <w:rFonts w:ascii="Arial" w:hAnsi="Arial" w:cs="Arial"/>
          <w:color w:val="FF0000"/>
          <w:lang w:val="ca-ES"/>
        </w:rPr>
      </w:pPr>
    </w:p>
    <w:sectPr w:rsidR="009E60A2" w:rsidRPr="00917A80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">
    <w:charset w:val="86"/>
    <w:family w:val="swiss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9C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1FE66507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>
    <w:nsid w:val="349272F2"/>
    <w:multiLevelType w:val="hybridMultilevel"/>
    <w:tmpl w:val="FC3AD08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3C203A"/>
    <w:multiLevelType w:val="hybridMultilevel"/>
    <w:tmpl w:val="F08820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9D339BF"/>
    <w:multiLevelType w:val="hybridMultilevel"/>
    <w:tmpl w:val="83C6D218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F"/>
    <w:rsid w:val="00005E0D"/>
    <w:rsid w:val="00031F17"/>
    <w:rsid w:val="00032F63"/>
    <w:rsid w:val="00055EE9"/>
    <w:rsid w:val="00065743"/>
    <w:rsid w:val="000C7C53"/>
    <w:rsid w:val="00125A95"/>
    <w:rsid w:val="00134C6C"/>
    <w:rsid w:val="001442C4"/>
    <w:rsid w:val="00183843"/>
    <w:rsid w:val="001A365F"/>
    <w:rsid w:val="00255EE8"/>
    <w:rsid w:val="00290D32"/>
    <w:rsid w:val="002C1C3C"/>
    <w:rsid w:val="002E358D"/>
    <w:rsid w:val="00310711"/>
    <w:rsid w:val="00340091"/>
    <w:rsid w:val="0034787E"/>
    <w:rsid w:val="0038554C"/>
    <w:rsid w:val="003D037A"/>
    <w:rsid w:val="00436A7D"/>
    <w:rsid w:val="004649B5"/>
    <w:rsid w:val="00481C83"/>
    <w:rsid w:val="00486968"/>
    <w:rsid w:val="004B471E"/>
    <w:rsid w:val="005230F7"/>
    <w:rsid w:val="00554092"/>
    <w:rsid w:val="005552E2"/>
    <w:rsid w:val="00585068"/>
    <w:rsid w:val="005B3714"/>
    <w:rsid w:val="005F18D5"/>
    <w:rsid w:val="0061463F"/>
    <w:rsid w:val="00693D10"/>
    <w:rsid w:val="006C6796"/>
    <w:rsid w:val="006D716E"/>
    <w:rsid w:val="0077619C"/>
    <w:rsid w:val="007B7EB9"/>
    <w:rsid w:val="007F2939"/>
    <w:rsid w:val="007F2EFA"/>
    <w:rsid w:val="00803986"/>
    <w:rsid w:val="00804ACC"/>
    <w:rsid w:val="00831D4C"/>
    <w:rsid w:val="00841833"/>
    <w:rsid w:val="00844C62"/>
    <w:rsid w:val="00853D6E"/>
    <w:rsid w:val="008B0CA2"/>
    <w:rsid w:val="008E4429"/>
    <w:rsid w:val="008F3CE6"/>
    <w:rsid w:val="00917A80"/>
    <w:rsid w:val="00924A6F"/>
    <w:rsid w:val="00925394"/>
    <w:rsid w:val="00962DD0"/>
    <w:rsid w:val="00964411"/>
    <w:rsid w:val="00987502"/>
    <w:rsid w:val="009E21E0"/>
    <w:rsid w:val="009E4A2A"/>
    <w:rsid w:val="009E60A2"/>
    <w:rsid w:val="00A3484A"/>
    <w:rsid w:val="00A82547"/>
    <w:rsid w:val="00A963C2"/>
    <w:rsid w:val="00AC1D71"/>
    <w:rsid w:val="00AC5E3F"/>
    <w:rsid w:val="00AD16B5"/>
    <w:rsid w:val="00B04C18"/>
    <w:rsid w:val="00B965A1"/>
    <w:rsid w:val="00C0215F"/>
    <w:rsid w:val="00C04C20"/>
    <w:rsid w:val="00C12392"/>
    <w:rsid w:val="00C16CAB"/>
    <w:rsid w:val="00C7777F"/>
    <w:rsid w:val="00C802DA"/>
    <w:rsid w:val="00C80358"/>
    <w:rsid w:val="00C805D7"/>
    <w:rsid w:val="00CC53B7"/>
    <w:rsid w:val="00D0480A"/>
    <w:rsid w:val="00D07346"/>
    <w:rsid w:val="00D57727"/>
    <w:rsid w:val="00D70B08"/>
    <w:rsid w:val="00D74FDC"/>
    <w:rsid w:val="00DA0191"/>
    <w:rsid w:val="00DB7FAA"/>
    <w:rsid w:val="00DE0BCA"/>
    <w:rsid w:val="00DF3BE6"/>
    <w:rsid w:val="00DF5E3F"/>
    <w:rsid w:val="00E870D7"/>
    <w:rsid w:val="00EE3F1C"/>
    <w:rsid w:val="00EF15EF"/>
    <w:rsid w:val="00F07C0A"/>
    <w:rsid w:val="00F22B1F"/>
    <w:rsid w:val="00F60478"/>
    <w:rsid w:val="00F6527D"/>
    <w:rsid w:val="00FB42DA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00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63C2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Figura">
    <w:name w:val="Figura"/>
    <w:basedOn w:val="Ttulo3"/>
    <w:pPr>
      <w:jc w:val="center"/>
      <w:outlineLvl w:val="9"/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spacing w:after="160" w:line="280" w:lineRule="auto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ind w:firstLine="284"/>
    </w:pPr>
    <w:rPr>
      <w:sz w:val="16"/>
    </w:rPr>
  </w:style>
  <w:style w:type="paragraph" w:styleId="Sangradetextonormal">
    <w:name w:val="Body Text Indent"/>
    <w:aliases w:val="Sangría de t. independiente"/>
    <w:basedOn w:val="Normal"/>
    <w:pPr>
      <w:ind w:left="993"/>
    </w:pPr>
    <w:rPr>
      <w:sz w:val="20"/>
    </w:rPr>
  </w:style>
  <w:style w:type="paragraph" w:styleId="Sangra2detindependiente">
    <w:name w:val="Body Text Indent 2"/>
    <w:basedOn w:val="Normal"/>
    <w:pPr>
      <w:ind w:firstLine="425"/>
    </w:pPr>
    <w:rPr>
      <w:sz w:val="20"/>
    </w:rPr>
  </w:style>
  <w:style w:type="paragraph" w:styleId="Textoindependiente">
    <w:name w:val="Body Text"/>
    <w:basedOn w:val="Normal"/>
    <w:pPr>
      <w:spacing w:before="60"/>
    </w:pPr>
  </w:style>
  <w:style w:type="paragraph" w:styleId="Sangra3detindependiente">
    <w:name w:val="Body Text Indent 3"/>
    <w:basedOn w:val="Normal"/>
    <w:pPr>
      <w:ind w:left="567" w:hanging="141"/>
    </w:pPr>
    <w:rPr>
      <w:sz w:val="20"/>
    </w:rPr>
  </w:style>
  <w:style w:type="paragraph" w:styleId="Textoindependiente2">
    <w:name w:val="Body Text 2"/>
    <w:basedOn w:val="Normal"/>
    <w:pPr>
      <w:spacing w:before="120"/>
    </w:pPr>
    <w:rPr>
      <w:b/>
      <w:sz w:val="20"/>
    </w:rPr>
  </w:style>
  <w:style w:type="character" w:styleId="Hipervnculo">
    <w:name w:val="Hyperlink"/>
    <w:rPr>
      <w:color w:val="009999"/>
      <w:u w:val="single"/>
    </w:rPr>
  </w:style>
  <w:style w:type="paragraph" w:styleId="Textosinformato">
    <w:name w:val="Plain Text"/>
    <w:basedOn w:val="Normal"/>
    <w:rsid w:val="00DF5E3F"/>
    <w:rPr>
      <w:rFonts w:ascii="Courier New" w:hAnsi="Courier New"/>
      <w:sz w:val="20"/>
      <w:lang w:eastAsia="it-IT"/>
    </w:rPr>
  </w:style>
  <w:style w:type="table" w:styleId="Tablaconcuadrcula">
    <w:name w:val="Table Grid"/>
    <w:basedOn w:val="Tabla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lio">
    <w:name w:val="biblio"/>
    <w:basedOn w:val="Textosinformato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pengl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77A1D6-1BA0-0141-B03A-94F6BF57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Office\Plantillas\SECCIO1.DOT</Template>
  <TotalTime>44</TotalTime>
  <Pages>6</Pages>
  <Words>1170</Words>
  <Characters>6440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7595</CharactersWithSpaces>
  <SharedDoc>false</SharedDoc>
  <HLinks>
    <vt:vector size="12" baseType="variant">
      <vt:variant>
        <vt:i4>3473450</vt:i4>
      </vt:variant>
      <vt:variant>
        <vt:i4>0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8126468</vt:i4>
      </vt:variant>
      <vt:variant>
        <vt:i4>6332</vt:i4>
      </vt:variant>
      <vt:variant>
        <vt:i4>1025</vt:i4>
      </vt:variant>
      <vt:variant>
        <vt:i4>1</vt:i4>
      </vt:variant>
      <vt:variant>
        <vt:lpwstr>Captura%20de%20pantalla%202017-10-29%20a%20las%2012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Rafael Diaz Rodriguez</cp:lastModifiedBy>
  <cp:revision>20</cp:revision>
  <cp:lastPrinted>2000-05-30T08:00:00Z</cp:lastPrinted>
  <dcterms:created xsi:type="dcterms:W3CDTF">2017-10-29T11:52:00Z</dcterms:created>
  <dcterms:modified xsi:type="dcterms:W3CDTF">2017-10-29T12:42:00Z</dcterms:modified>
</cp:coreProperties>
</file>